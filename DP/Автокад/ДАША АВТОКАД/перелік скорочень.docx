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0493" w:rsidRPr="00E846A5" w:rsidRDefault="004B0493" w:rsidP="00B93ECA">
      <w:pPr>
        <w:spacing w:after="0" w:line="360" w:lineRule="auto"/>
        <w:ind w:firstLine="708"/>
        <w:jc w:val="center"/>
        <w:rPr>
          <w:rFonts w:ascii="Times New Roman" w:hAnsi="Times New Roman"/>
          <w:b/>
          <w:sz w:val="28"/>
          <w:szCs w:val="28"/>
        </w:rPr>
      </w:pPr>
      <w:r w:rsidRPr="00E846A5">
        <w:rPr>
          <w:rFonts w:ascii="Times New Roman" w:hAnsi="Times New Roman"/>
          <w:b/>
          <w:noProof/>
          <w:sz w:val="28"/>
          <w:szCs w:val="28"/>
        </w:rPr>
        <w:t>ПЕРЕЛІК УМОВНИХ ПОЗНАЧЕНЬ, СИМВОЛІВ, ОДИНИЦЬ, СКОРОЧЕНЬ ТА ТЕРМІНІВ</w:t>
      </w:r>
    </w:p>
    <w:p w:rsidR="004B0493" w:rsidRPr="00E846A5" w:rsidRDefault="004B0493" w:rsidP="00B93ECA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4B0493" w:rsidRDefault="004B0493" w:rsidP="005149A1">
      <w:pPr>
        <w:spacing w:after="0" w:line="360" w:lineRule="auto"/>
        <w:ind w:firstLine="709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ВАТ – відкрите акціонерне товариство</w:t>
      </w:r>
    </w:p>
    <w:p w:rsidR="004B0493" w:rsidRDefault="004B0493" w:rsidP="009A39FD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ГДК – гранично допустима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</w:rPr>
        <w:t>концентрація</w:t>
      </w:r>
    </w:p>
    <w:p w:rsidR="004B0493" w:rsidRPr="009A39FD" w:rsidRDefault="004B0493" w:rsidP="009A39FD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E2093B">
        <w:rPr>
          <w:rFonts w:ascii="Times New Roman" w:hAnsi="Times New Roman"/>
          <w:sz w:val="28"/>
          <w:szCs w:val="28"/>
        </w:rPr>
        <w:t>ЗР – забруднююча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E2093B">
        <w:rPr>
          <w:rFonts w:ascii="Times New Roman" w:hAnsi="Times New Roman"/>
          <w:sz w:val="28"/>
          <w:szCs w:val="28"/>
        </w:rPr>
        <w:t>речовина</w:t>
      </w:r>
    </w:p>
    <w:p w:rsidR="004B0493" w:rsidRDefault="004B0493" w:rsidP="005149A1">
      <w:pPr>
        <w:spacing w:after="0" w:line="360" w:lineRule="auto"/>
        <w:ind w:firstLine="709"/>
        <w:rPr>
          <w:rFonts w:ascii="Times New Roman" w:hAnsi="Times New Roman"/>
          <w:sz w:val="28"/>
          <w:szCs w:val="28"/>
          <w:lang w:val="uk-UA"/>
        </w:rPr>
      </w:pPr>
      <w:r w:rsidRPr="0032198F">
        <w:rPr>
          <w:rFonts w:ascii="Times New Roman" w:hAnsi="Times New Roman"/>
          <w:sz w:val="28"/>
          <w:szCs w:val="28"/>
          <w:lang w:val="uk-UA"/>
        </w:rPr>
        <w:t>НПАОП</w:t>
      </w:r>
      <w:r>
        <w:rPr>
          <w:rFonts w:ascii="Times New Roman" w:hAnsi="Times New Roman"/>
          <w:sz w:val="28"/>
          <w:szCs w:val="28"/>
          <w:lang w:val="uk-UA"/>
        </w:rPr>
        <w:t xml:space="preserve"> – нормативно-правові акти з питань охорони праці</w:t>
      </w:r>
    </w:p>
    <w:p w:rsidR="004B0493" w:rsidRDefault="004B0493" w:rsidP="00E2093B">
      <w:pPr>
        <w:spacing w:after="0" w:line="360" w:lineRule="auto"/>
        <w:ind w:firstLine="709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ОП – охорона праці</w:t>
      </w:r>
    </w:p>
    <w:p w:rsidR="004B0493" w:rsidRDefault="004B0493" w:rsidP="00B93ECA">
      <w:pPr>
        <w:spacing w:line="360" w:lineRule="auto"/>
        <w:ind w:left="142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4B0493" w:rsidRDefault="004B0493" w:rsidP="00B93ECA">
      <w:pPr>
        <w:spacing w:line="360" w:lineRule="auto"/>
        <w:ind w:left="142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4B0493" w:rsidRDefault="004B0493" w:rsidP="00B93ECA">
      <w:pPr>
        <w:spacing w:line="360" w:lineRule="auto"/>
        <w:ind w:left="142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4B0493" w:rsidRDefault="004B0493" w:rsidP="00B93ECA">
      <w:pPr>
        <w:spacing w:line="360" w:lineRule="auto"/>
        <w:ind w:left="142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4B0493" w:rsidRDefault="004B0493" w:rsidP="00A933CA">
      <w:pPr>
        <w:tabs>
          <w:tab w:val="left" w:pos="9923"/>
        </w:tabs>
        <w:spacing w:after="0" w:line="360" w:lineRule="auto"/>
        <w:ind w:right="282"/>
        <w:jc w:val="both"/>
        <w:rPr>
          <w:rFonts w:ascii="Times New Roman" w:hAnsi="Times New Roman"/>
          <w:sz w:val="30"/>
          <w:szCs w:val="30"/>
        </w:rPr>
      </w:pPr>
    </w:p>
    <w:p w:rsidR="004B0493" w:rsidRPr="009A39FD" w:rsidRDefault="004B0493" w:rsidP="009A39FD">
      <w:pPr>
        <w:rPr>
          <w:rFonts w:ascii="Times New Roman" w:hAnsi="Times New Roman"/>
          <w:sz w:val="30"/>
          <w:szCs w:val="30"/>
        </w:rPr>
      </w:pPr>
    </w:p>
    <w:p w:rsidR="004B0493" w:rsidRPr="009A39FD" w:rsidRDefault="004B0493" w:rsidP="009A39FD">
      <w:pPr>
        <w:rPr>
          <w:rFonts w:ascii="Times New Roman" w:hAnsi="Times New Roman"/>
          <w:sz w:val="30"/>
          <w:szCs w:val="30"/>
        </w:rPr>
      </w:pPr>
    </w:p>
    <w:p w:rsidR="004B0493" w:rsidRPr="009A39FD" w:rsidRDefault="004B0493" w:rsidP="009A39FD">
      <w:pPr>
        <w:rPr>
          <w:rFonts w:ascii="Times New Roman" w:hAnsi="Times New Roman"/>
          <w:sz w:val="30"/>
          <w:szCs w:val="30"/>
        </w:rPr>
      </w:pPr>
    </w:p>
    <w:p w:rsidR="004B0493" w:rsidRPr="009A39FD" w:rsidRDefault="004B0493" w:rsidP="009A39FD">
      <w:pPr>
        <w:rPr>
          <w:rFonts w:ascii="Times New Roman" w:hAnsi="Times New Roman"/>
          <w:sz w:val="30"/>
          <w:szCs w:val="30"/>
        </w:rPr>
      </w:pPr>
    </w:p>
    <w:p w:rsidR="004B0493" w:rsidRPr="009A39FD" w:rsidRDefault="004B0493" w:rsidP="009A39FD">
      <w:pPr>
        <w:rPr>
          <w:rFonts w:ascii="Times New Roman" w:hAnsi="Times New Roman"/>
          <w:sz w:val="30"/>
          <w:szCs w:val="30"/>
        </w:rPr>
      </w:pPr>
    </w:p>
    <w:p w:rsidR="004B0493" w:rsidRPr="009A39FD" w:rsidRDefault="004B0493" w:rsidP="009A39FD">
      <w:pPr>
        <w:rPr>
          <w:rFonts w:ascii="Times New Roman" w:hAnsi="Times New Roman"/>
          <w:sz w:val="30"/>
          <w:szCs w:val="30"/>
        </w:rPr>
      </w:pPr>
    </w:p>
    <w:p w:rsidR="004B0493" w:rsidRPr="009A39FD" w:rsidRDefault="004B0493" w:rsidP="009A39FD">
      <w:pPr>
        <w:rPr>
          <w:rFonts w:ascii="Times New Roman" w:hAnsi="Times New Roman"/>
          <w:sz w:val="30"/>
          <w:szCs w:val="30"/>
        </w:rPr>
      </w:pPr>
    </w:p>
    <w:p w:rsidR="004B0493" w:rsidRPr="009A39FD" w:rsidRDefault="004B0493" w:rsidP="009A39FD">
      <w:pPr>
        <w:rPr>
          <w:rFonts w:ascii="Times New Roman" w:hAnsi="Times New Roman"/>
          <w:sz w:val="30"/>
          <w:szCs w:val="30"/>
        </w:rPr>
      </w:pPr>
    </w:p>
    <w:p w:rsidR="004B0493" w:rsidRPr="009A39FD" w:rsidRDefault="004B0493" w:rsidP="009A39FD">
      <w:pPr>
        <w:rPr>
          <w:rFonts w:ascii="Times New Roman" w:hAnsi="Times New Roman"/>
          <w:sz w:val="30"/>
          <w:szCs w:val="30"/>
        </w:rPr>
      </w:pPr>
    </w:p>
    <w:p w:rsidR="004B0493" w:rsidRDefault="004B0493" w:rsidP="009A39FD">
      <w:pPr>
        <w:rPr>
          <w:rFonts w:ascii="Times New Roman" w:hAnsi="Times New Roman"/>
          <w:sz w:val="30"/>
          <w:szCs w:val="30"/>
        </w:rPr>
      </w:pPr>
    </w:p>
    <w:p w:rsidR="004B0493" w:rsidRDefault="004B0493" w:rsidP="009A39FD">
      <w:pPr>
        <w:rPr>
          <w:rFonts w:ascii="Times New Roman" w:hAnsi="Times New Roman"/>
          <w:sz w:val="30"/>
          <w:szCs w:val="30"/>
        </w:rPr>
      </w:pPr>
    </w:p>
    <w:p w:rsidR="004B0493" w:rsidRPr="009A39FD" w:rsidRDefault="004B0493" w:rsidP="009A39FD">
      <w:pPr>
        <w:tabs>
          <w:tab w:val="left" w:pos="7155"/>
        </w:tabs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ab/>
      </w:r>
    </w:p>
    <w:sectPr w:rsidR="004B0493" w:rsidRPr="009A39FD" w:rsidSect="00A933CA">
      <w:headerReference w:type="default" r:id="rId7"/>
      <w:headerReference w:type="first" r:id="rId8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0493" w:rsidRDefault="004B0493" w:rsidP="0086060C">
      <w:pPr>
        <w:spacing w:after="0" w:line="240" w:lineRule="auto"/>
      </w:pPr>
      <w:r>
        <w:separator/>
      </w:r>
    </w:p>
  </w:endnote>
  <w:endnote w:type="continuationSeparator" w:id="1">
    <w:p w:rsidR="004B0493" w:rsidRDefault="004B0493" w:rsidP="008606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0493" w:rsidRDefault="004B0493" w:rsidP="0086060C">
      <w:pPr>
        <w:spacing w:after="0" w:line="240" w:lineRule="auto"/>
      </w:pPr>
      <w:r>
        <w:separator/>
      </w:r>
    </w:p>
  </w:footnote>
  <w:footnote w:type="continuationSeparator" w:id="1">
    <w:p w:rsidR="004B0493" w:rsidRDefault="004B0493" w:rsidP="008606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0493" w:rsidRDefault="004B0493">
    <w:pPr>
      <w:pStyle w:val="Header"/>
    </w:pPr>
    <w:r>
      <w:rPr>
        <w:noProof/>
      </w:rPr>
      <w:pict>
        <v:group id="Group 1" o:spid="_x0000_s2049" style="position:absolute;margin-left:55.35pt;margin-top:19.05pt;width:518.15pt;height:800.6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">
          <v:rect id="Rectangle 2" o:spid="_x0000_s2050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QguMMA&#10;AADaAAAADwAAAGRycy9kb3ducmV2LnhtbESPzWrDMBCE74W+g9hAb7WcFELjRgl2INBTaBw/wGJt&#10;bRNr5VryT/P0VSDQ4zAz3zDb/WxaMVLvGssKllEMgri0uuFKQXE5vr6DcB5ZY2uZFPySg/3u+WmL&#10;ibYTn2nMfSUChF2CCmrvu0RKV9Zk0EW2Iw7et+0N+iD7SuoepwA3rVzF8VoabDgs1NjRoabymg9G&#10;wdXP4ymt8ttxU2Sb8itLp+EnVeplMacfIDzN/j/8aH9qBW9wvxJugN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FQguMMAAADaAAAADwAAAAAAAAAAAAAAAACYAgAAZHJzL2Rv&#10;d25yZXYueG1sUEsFBgAAAAAEAAQA9QAAAIgDAAAAAA==&#10;" filled="f" strokeweight="2pt"/>
          <v:line id="Line 3" o:spid="_x0000_s2051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<v:line id="Line 4" o:spid="_x0000_s2052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<v:line id="Line 5" o:spid="_x0000_s2053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<v:line id="Line 6" o:spid="_x0000_s2054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<v:line id="Line 7" o:spid="_x0000_s2055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<v:line id="Line 8" o:spid="_x0000_s2056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<v:line id="Line 9" o:spid="_x0000_s2057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QvrM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IVe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QvrMIAAADbAAAADwAAAAAAAAAAAAAA&#10;AAChAgAAZHJzL2Rvd25yZXYueG1sUEsFBgAAAAAEAAQA+QAAAJADAAAAAA==&#10;" strokeweight="2pt"/>
          <v:line id="Line 10" o:spid="_x0000_s2058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JD08EAAADbAAAADwAAAGRycy9kb3ducmV2LnhtbERPzWoCMRC+C32HMAVvml0PYlejlKpQ&#10;8SC1PsC4GTerm8mSpLr69KZQ6G0+vt+ZLTrbiCv5UDtWkA8zEMSl0zVXCg7f68EERIjIGhvHpOBO&#10;ARbzl94MC+1u/EXXfaxECuFQoAITY1tIGUpDFsPQtcSJOzlvMSboK6k93lK4beQoy8bSYs2pwWBL&#10;H4bKy/7HKtj44/aSPyojj7zxq2a3fAv2rFT/tXufgojUxX/xn/tTp/k5/P6SDpD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EkPTwQAAANsAAAAPAAAAAAAAAAAAAAAA&#10;AKECAABkcnMvZG93bnJldi54bWxQSwUGAAAAAAQABAD5AAAAjwMAAAAA&#10;" strokeweight="1pt"/>
          <v:line id="Line 11" o:spid="_x0000_s2059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oUQ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V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qFEC9AAAA2wAAAA8AAAAAAAAAAAAAAAAAoQIA&#10;AGRycy9kb3ducmV2LnhtbFBLBQYAAAAABAAEAPkAAACLAwAAAAA=&#10;" strokeweight="2pt"/>
          <v:line id="Line 12" o:spid="_x0000_s2060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x4P8IAAADbAAAADwAAAGRycy9kb3ducmV2LnhtbERPzWoCMRC+C32HMIXeNGsFsVuzS2kr&#10;VDyItg8wbsbN6mayJKmuffpGELzNx/c787K3rTiRD41jBeNRBoK4crrhWsHP92I4AxEissbWMSm4&#10;UICyeBjMMdfuzBs6bWMtUgiHHBWYGLtcylAZshhGriNO3N55izFBX0vt8ZzCbSufs2wqLTacGgx2&#10;9G6oOm5/rYKl362O47/ayB0v/We7/ngJ9qDU02P/9goiUh/v4pv7S6f5E7j+kg6Q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Yx4P8IAAADbAAAADwAAAAAAAAAAAAAA&#10;AAChAgAAZHJzL2Rvd25yZXYueG1sUEsFBgAAAAAEAAQA+QAAAJADAAAAAA==&#10;" strokeweight="1pt"/>
          <v:rect id="Rectangle 13" o:spid="_x0000_s2061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IYF74A&#10;AADbAAAADwAAAGRycy9kb3ducmV2LnhtbERPTYvCMBC9C/sfwgh701QR0a5pKYKw160KHodmtq02&#10;k26S1frvjSB4m8f7nE0+mE5cyfnWsoLZNAFBXFndcq3gsN9NViB8QNbYWSYFd/KQZx+jDaba3viH&#10;rmWoRQxhn6KCJoQ+ldJXDRn0U9sTR+7XOoMhQldL7fAWw00n50mylAZbjg0N9rRtqLqU/0ZBUZyH&#10;41+5xp2Xq8Qt9ULXxUmpz/FQfIEINIS3+OX+1nH+Ap6/xANk9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SGBe+AAAA2wAAAA8AAAAAAAAAAAAAAAAAmAIAAGRycy9kb3ducmV2&#10;LnhtbFBLBQYAAAAABAAEAPUAAACDAwAAAAA=&#10;" filled="f" stroked="f" strokeweight=".25pt">
            <v:textbox inset="1pt,1pt,1pt,1pt">
              <w:txbxContent>
                <w:p w:rsidR="004B0493" w:rsidRDefault="004B0493" w:rsidP="00292AD5">
                  <w:pPr>
                    <w:jc w:val="center"/>
                  </w:pPr>
                  <w:r>
                    <w:rPr>
                      <w:sz w:val="18"/>
                    </w:rPr>
                    <w:t>Змн.</w:t>
                  </w:r>
                </w:p>
              </w:txbxContent>
            </v:textbox>
          </v:rect>
          <v:rect id="Rectangle 14" o:spid="_x0000_s2062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<v:textbox inset="1pt,1pt,1pt,1pt">
              <w:txbxContent>
                <w:p w:rsidR="004B0493" w:rsidRDefault="004B0493" w:rsidP="00292AD5">
                  <w:pPr>
                    <w:jc w:val="center"/>
                  </w:pPr>
                  <w:r>
                    <w:rPr>
                      <w:sz w:val="18"/>
                    </w:rPr>
                    <w:t>Арк.</w:t>
                  </w:r>
                </w:p>
              </w:txbxContent>
            </v:textbox>
          </v:rect>
          <v:rect id="Rectangle 15" o:spid="_x0000_s2063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<v:textbox inset="1pt,1pt,1pt,1pt">
              <w:txbxContent>
                <w:p w:rsidR="004B0493" w:rsidRDefault="004B0493" w:rsidP="00292AD5">
                  <w:pPr>
                    <w:jc w:val="center"/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Rectangle 16" o:spid="_x0000_s2064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<v:textbox inset="1pt,1pt,1pt,1pt">
              <w:txbxContent>
                <w:p w:rsidR="004B0493" w:rsidRPr="002B169C" w:rsidRDefault="004B0493" w:rsidP="00292AD5">
                  <w:pPr>
                    <w:jc w:val="center"/>
                  </w:pPr>
                  <w:r w:rsidRPr="002B169C">
                    <w:rPr>
                      <w:sz w:val="18"/>
                    </w:rPr>
                    <w:t>Підпис</w:t>
                  </w:r>
                </w:p>
              </w:txbxContent>
            </v:textbox>
          </v:rect>
          <v:rect id="Rectangle 17" o:spid="_x0000_s2065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<v:textbox inset="1pt,1pt,1pt,1pt">
              <w:txbxContent>
                <w:p w:rsidR="004B0493" w:rsidRDefault="004B0493" w:rsidP="00292AD5">
                  <w:pPr>
                    <w:jc w:val="center"/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Rectangle 18" o:spid="_x0000_s2066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<v:textbox inset="1pt,1pt,1pt,1pt">
              <w:txbxContent>
                <w:p w:rsidR="004B0493" w:rsidRDefault="004B0493" w:rsidP="00292AD5">
                  <w:pPr>
                    <w:jc w:val="center"/>
                    <w:rPr>
                      <w:rFonts w:ascii="Journal" w:hAnsi="Journal"/>
                    </w:rPr>
                  </w:pPr>
                  <w:r>
                    <w:rPr>
                      <w:sz w:val="18"/>
                    </w:rPr>
                    <w:t>Арк</w:t>
                  </w:r>
                  <w:r>
                    <w:rPr>
                      <w:rFonts w:ascii="Journal" w:hAnsi="Journal"/>
                      <w:sz w:val="18"/>
                    </w:rPr>
                    <w:t>.</w:t>
                  </w:r>
                </w:p>
              </w:txbxContent>
            </v:textbox>
          </v:rect>
          <v:rect id="Rectangle 19" o:spid="_x0000_s2067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<v:textbox inset="1pt,1pt,1pt,1pt">
              <w:txbxContent>
                <w:p w:rsidR="004B0493" w:rsidRPr="002B0844" w:rsidRDefault="004B0493" w:rsidP="00292AD5">
                  <w:pPr>
                    <w:rPr>
                      <w:lang w:val="uk-UA"/>
                    </w:rPr>
                  </w:pPr>
                </w:p>
              </w:txbxContent>
            </v:textbox>
          </v:rect>
          <v:rect id="Rectangle 20" o:spid="_x0000_s2068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lxMsEA&#10;AADbAAAADwAAAGRycy9kb3ducmV2LnhtbESPQWvCQBSE7wX/w/IK3uomQYJNXSUIQq9NFTw+sq9J&#10;2uzbuLua+O/dguBxmJlvmPV2Mr24kvOdZQXpIgFBXFvdcaPg8L1/W4HwAVljb5kU3MjDdjN7WWOh&#10;7chfdK1CIyKEfYEK2hCGQkpft2TQL+xAHL0f6wyGKF0jtcMxwk0vsyTJpcGO40KLA+1aqv+qi1FQ&#10;lr/T8Vy9497LVeJyvdRNeVJq/jqVHyACTeEZfrQ/tYIshf8v8QfIz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JcTLBAAAA2wAAAA8AAAAAAAAAAAAAAAAAmAIAAGRycy9kb3du&#10;cmV2LnhtbFBLBQYAAAAABAAEAPUAAACGAwAAAAA=&#10;" filled="f" stroked="f" strokeweight=".25pt">
            <v:textbox inset="1pt,1pt,1pt,1pt">
              <w:txbxContent>
                <w:p w:rsidR="004B0493" w:rsidRPr="005C6F79" w:rsidRDefault="004B0493" w:rsidP="00D552A6">
                  <w:pPr>
                    <w:spacing w:line="240" w:lineRule="auto"/>
                    <w:jc w:val="center"/>
                    <w:rPr>
                      <w:rFonts w:ascii="Times New Roman" w:hAnsi="Times New Roman"/>
                      <w:sz w:val="28"/>
                      <w:szCs w:val="28"/>
                      <w:lang w:val="uk-UA"/>
                    </w:rPr>
                  </w:pPr>
                  <w:r>
                    <w:rPr>
                      <w:lang w:val="uk-UA"/>
                    </w:rPr>
                    <w:t>ОЗ-</w:t>
                  </w:r>
                  <w:r>
                    <w:rPr>
                      <w:rFonts w:ascii="Times New Roman" w:hAnsi="Times New Roman"/>
                      <w:sz w:val="28"/>
                      <w:szCs w:val="28"/>
                      <w:lang w:val="uk-UA"/>
                    </w:rPr>
                    <w:t>02.2403</w:t>
                  </w:r>
                  <w:r>
                    <w:rPr>
                      <w:rFonts w:ascii="Times New Roman" w:hAnsi="Times New Roman"/>
                      <w:sz w:val="28"/>
                      <w:szCs w:val="28"/>
                    </w:rPr>
                    <w:t>.1</w:t>
                  </w:r>
                  <w:r>
                    <w:rPr>
                      <w:rFonts w:ascii="Times New Roman" w:hAnsi="Times New Roman"/>
                      <w:sz w:val="28"/>
                      <w:szCs w:val="28"/>
                      <w:lang w:val="uk-UA"/>
                    </w:rPr>
                    <w:t>51</w:t>
                  </w:r>
                  <w:r>
                    <w:rPr>
                      <w:rFonts w:ascii="Times New Roman" w:hAnsi="Times New Roman"/>
                      <w:sz w:val="28"/>
                      <w:szCs w:val="28"/>
                    </w:rPr>
                    <w:t>.1</w:t>
                  </w:r>
                  <w:r>
                    <w:rPr>
                      <w:rFonts w:ascii="Times New Roman" w:hAnsi="Times New Roman"/>
                      <w:sz w:val="28"/>
                      <w:szCs w:val="28"/>
                      <w:lang w:val="uk-UA"/>
                    </w:rPr>
                    <w:t>4</w:t>
                  </w:r>
                </w:p>
                <w:p w:rsidR="004B0493" w:rsidRPr="00D552A6" w:rsidRDefault="004B0493" w:rsidP="00D552A6">
                  <w:pPr>
                    <w:rPr>
                      <w:szCs w:val="28"/>
                    </w:rPr>
                  </w:pPr>
                </w:p>
              </w:txbxContent>
            </v:textbox>
          </v:rect>
          <w10:wrap anchorx="page" anchory="page"/>
          <w10:anchorlock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0493" w:rsidRPr="00A933CA" w:rsidRDefault="004B0493">
    <w:pPr>
      <w:pStyle w:val="Header"/>
      <w:rPr>
        <w:lang w:val="uk-UA"/>
      </w:rPr>
    </w:pPr>
    <w:r>
      <w:rPr>
        <w:noProof/>
      </w:rPr>
      <w:pict>
        <v:group id="Группа 45" o:spid="_x0000_s2069" style="position:absolute;margin-left:65.25pt;margin-top:23pt;width:513pt;height:802.3pt;z-index:25166233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">
          <v:rect id="Rectangle 2" o:spid="_x0000_s2070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bwAMMA&#10;AADbAAAADwAAAGRycy9kb3ducmV2LnhtbESPQYvCMBSE78L+h/AWvGmqiErXKLJ0WVEvtot4fDTP&#10;tti8lCar9d8bQfA4zMw3zGLVmVpcqXWVZQWjYQSCOLe64kLBX/YzmINwHlljbZkU3MnBavnRW2Cs&#10;7Y0PdE19IQKEXYwKSu+bWEqXl2TQDW1DHLyzbQ36INtC6hZvAW5qOY6iqTRYcVgosaHvkvJL+m8U&#10;FNvZ+nT5TXbylO45Ox6T3XycKNX/7NZfIDx1/h1+tTdawWQKzy/hB8jl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TbwAMMAAADbAAAADwAAAAAAAAAAAAAAAACYAgAAZHJzL2Rv&#10;d25yZXYueG1sUEsFBgAAAAAEAAQA9QAAAIgDAAAAAA==&#10;" filled="f" strokeweight="2pt">
            <v:textbox inset=",0"/>
          </v:rect>
          <v:line id="Line 3" o:spid="_x0000_s2071" style="position:absolute;visibility:visibl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6YxcIAAADbAAAADwAAAGRycy9kb3ducmV2LnhtbESPT4vCMBTE7wt+h/AEb2uq6Cq1UUSo&#10;eFusXrw9m9c/2LyUJmr99htB2OMwM79hkk1vGvGgztWWFUzGEQji3OqaSwXnU/q9BOE8ssbGMil4&#10;kYPNevCVYKztk4/0yHwpAoRdjAoq79tYSpdXZNCNbUscvMJ2Bn2QXSl1h88AN42cRtGPNFhzWKiw&#10;pV1F+S27GwW3y3me7n93+tRkW30tU3+5Flqp0bDfrkB46v1/+NM+aAWzB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a6YxcIAAADbAAAADwAAAAAAAAAAAAAA&#10;AAChAgAAZHJzL2Rvd25yZXYueG1sUEsFBgAAAAAEAAQA+QAAAJADAAAAAA==&#10;" strokeweight="2pt"/>
          <v:line id="Line 4" o:spid="_x0000_s2072" style="position:absolute;visibility:visibl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EMt7wAAADbAAAADwAAAGRycy9kb3ducmV2LnhtbERPvQrCMBDeBd8hnOCmqaIi1SgiVNzE&#10;2sXtbM622FxKE7W+vRkEx4/vf73tTC1e1LrKsoLJOAJBnFtdcaEguySjJQjnkTXWlknBhxxsN/3e&#10;GmNt33ymV+oLEULYxaig9L6JpXR5SQbd2DbEgbvb1qAPsC2kbvEdwk0tp1G0kAYrDg0lNrQvKX+k&#10;T6Pgcc3myeG015c63elbkfjr7a6VGg663QqEp87/xT/3USuYhbH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2DEMt7wAAADbAAAADwAAAAAAAAAAAAAAAAChAgAA&#10;ZHJzL2Rvd25yZXYueG1sUEsFBgAAAAAEAAQA+QAAAIoDAAAAAA==&#10;" strokeweight="2pt"/>
          <v:line id="Line 5" o:spid="_x0000_s2073" style="position:absolute;visibility:visibl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2pLMIAAADbAAAADwAAAGRycy9kb3ducmV2LnhtbESPT4vCMBTE7wt+h/AEb2uq6KK1UUSo&#10;eFusXrw9m9c/2LyUJmr99htB2OMwM79hkk1vGvGgztWWFUzGEQji3OqaSwXnU/q9AOE8ssbGMil4&#10;kYPNevCVYKztk4/0yHwpAoRdjAoq79tYSpdXZNCNbUscvMJ2Bn2QXSl1h88AN42cRtGPNFhzWKiw&#10;pV1F+S27GwW3y3me7n93+tRkW30tU3+5Flqp0bDfrkB46v1/+NM+aAWzJ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32pLMIAAADbAAAADwAAAAAAAAAAAAAA&#10;AAChAgAAZHJzL2Rvd25yZXYueG1sUEsFBgAAAAAEAAQA+QAAAJADAAAAAA==&#10;" strokeweight="2pt"/>
          <v:line id="Line 6" o:spid="_x0000_s2074" style="position:absolute;visibility:visibl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56WbL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v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o56WbLwAAADbAAAADwAAAAAAAAAAAAAAAAChAgAA&#10;ZHJzL2Rvd25yZXYueG1sUEsFBgAAAAAEAAQA+QAAAIoDAAAAAA==&#10;" strokeweight="2pt"/>
          <v:line id="Line 7" o:spid="_x0000_s2075" style="position:absolute;visibility:visibl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Iz9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NIz978AAADbAAAADwAAAAAAAAAAAAAAAACh&#10;AgAAZHJzL2Rvd25yZXYueG1sUEsFBgAAAAAEAAQA+QAAAI0DAAAAAA==&#10;" strokeweight="2pt"/>
          <v:line id="Line 8" o:spid="_x0000_s2076" style="position:absolute;visibility:visibl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CtgL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K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ACtgL8AAADbAAAADwAAAAAAAAAAAAAAAACh&#10;AgAAZHJzL2Rvd25yZXYueG1sUEsFBgAAAAAEAAQA+QAAAI0DAAAAAA==&#10;" strokeweight="2pt"/>
          <v:line id="Line 9" o:spid="_x0000_s2077" style="position:absolute;visibility:visibl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0wIG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q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0wIG78AAADbAAAADwAAAAAAAAAAAAAAAACh&#10;AgAAZHJzL2Rvd25yZXYueG1sUEsFBgAAAAAEAAQA+QAAAI0DAAAAAA==&#10;" strokeweight="2pt"/>
          <v:line id="Line 10" o:spid="_x0000_s2078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9Zi8MAAADbAAAADwAAAGRycy9kb3ducmV2LnhtbESP0WoCMRRE3wv+Q7gF3zRrscWuRpGq&#10;UPFB1H7AdXPdbN3cLEnUbb/eFIQ+DjNzhpnMWluLK/lQOVYw6GcgiAunKy4VfB1WvRGIEJE11o5J&#10;wQ8FmE07TxPMtbvxjq77WIoE4ZCjAhNjk0sZCkMWQ981xMk7OW8xJulLqT3eEtzW8iXL3qTFitOC&#10;wYY+DBXn/cUqWPvj5jz4LY088tov6+3iPdhvpbrP7XwMIlIb/8OP9qdW8DqE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QPWYvDAAAA2wAAAA8AAAAAAAAAAAAA&#10;AAAAoQIAAGRycy9kb3ducmV2LnhtbFBLBQYAAAAABAAEAPkAAACRAwAAAAA=&#10;" strokeweight="1pt"/>
          <v:line id="Line 11" o:spid="_x0000_s2079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dZW8cUAAADcAAAADwAAAGRycy9kb3ducmV2LnhtbESP3WoCMRSE74W+QziF3mnWCkVXs0vp&#10;D1S8EG0f4Lg5brZuTpYk1a1PbwTBy2FmvmEWZW9bcSQfGscKxqMMBHHldMO1gp/vz+EURIjIGlvH&#10;pOCfApTFw2CBuXYn3tBxG2uRIBxyVGBi7HIpQ2XIYhi5jjh5e+ctxiR9LbXHU4LbVj5n2Yu02HBa&#10;MNjRm6HqsP2zCpZ+tzqMz7WRO176j3b9Pgv2V6mnx/51DiJSH+/hW/tLK5hkE7ieSUdAFh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dZW8cUAAADcAAAADwAAAAAAAAAA&#10;AAAAAAChAgAAZHJzL2Rvd25yZXYueG1sUEsFBgAAAAAEAAQA+QAAAJMDAAAAAA==&#10;" strokeweight="1pt"/>
          <v:rect id="Rectangle 12" o:spid="_x0000_s2080" style="position:absolute;left:54;top:17912;width:88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K03sYA&#10;AADcAAAADwAAAGRycy9kb3ducmV2LnhtbESPS2vDMBCE74X+B7GF3mq5bV64UUIJtHn00iSOz4u1&#10;tU2tlbGU2Pn3USCQ4zAz3zDTeW9qcaLWVZYVvEYxCOLc6ooLBen+62UCwnlkjbVlUnAmB/PZ48MU&#10;E2073tJp5wsRIOwSVFB63yRSurwkgy6yDXHw/mxr0AfZFlK32AW4qeVbHI+kwYrDQokNLUrK/3dH&#10;o2C07H7TNWb7zbj5/vHDwzkb2oVSz0/95wcIT72/h2/tlVbwHg/geiYcAT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gK03sYAAADcAAAADwAAAAAAAAAAAAAAAACYAgAAZHJz&#10;L2Rvd25yZXYueG1sUEsFBgAAAAAEAAQA9QAAAIsDAAAAAA==&#10;" filled="f" stroked="f" strokeweight=".25pt">
            <v:textbox inset="1pt,0,1pt,1pt">
              <w:txbxContent>
                <w:p w:rsidR="004B0493" w:rsidRDefault="004B0493" w:rsidP="00A933CA">
                  <w:pPr>
                    <w:jc w:val="center"/>
                    <w:rPr>
                      <w:rFonts w:ascii="Arial" w:hAnsi="Arial"/>
                      <w:i/>
                    </w:rPr>
                  </w:pPr>
                  <w:r>
                    <w:rPr>
                      <w:rFonts w:ascii="Arial" w:hAnsi="Arial"/>
                      <w:i/>
                      <w:sz w:val="18"/>
                    </w:rPr>
                    <w:t>Зм.</w:t>
                  </w:r>
                </w:p>
              </w:txbxContent>
            </v:textbox>
          </v:rect>
          <v:rect id="Rectangle 13" o:spid="_x0000_s2081" style="position:absolute;left:1051;top:17912;width:11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4RRcUA&#10;AADcAAAADwAAAGRycy9kb3ducmV2LnhtbESPQWvCQBSE70L/w/IKvZlNLbElukoRrFovrcacH9nX&#10;JDT7NmS3Jv57tyB4HGbmG2a+HEwjztS52rKC5ygGQVxYXXOpIDuux28gnEfW2FgmBRdysFw8jOaY&#10;atvzN50PvhQBwi5FBZX3bSqlKyoy6CLbEgfvx3YGfZBdKXWHfYCbRk7ieCoN1hwWKmxpVVHxe/gz&#10;Cqab/ivbYX78fG0/9j45XfLErpR6ehzeZyA8Df4evrW3WsFLnMD/mXAE5OI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ThFFxQAAANwAAAAPAAAAAAAAAAAAAAAAAJgCAABkcnMv&#10;ZG93bnJldi54bWxQSwUGAAAAAAQABAD1AAAAigMAAAAA&#10;" filled="f" stroked="f" strokeweight=".25pt">
            <v:textbox inset="1pt,0,1pt,1pt">
              <w:txbxContent>
                <w:p w:rsidR="004B0493" w:rsidRDefault="004B0493" w:rsidP="00A933CA">
                  <w:pPr>
                    <w:jc w:val="center"/>
                    <w:rPr>
                      <w:rFonts w:ascii="Arial" w:hAnsi="Arial"/>
                      <w:i/>
                    </w:rPr>
                  </w:pPr>
                  <w:r>
                    <w:rPr>
                      <w:rFonts w:ascii="Arial" w:hAnsi="Arial"/>
                      <w:i/>
                      <w:sz w:val="18"/>
                    </w:rPr>
                    <w:t>Арк.</w:t>
                  </w:r>
                </w:p>
              </w:txbxContent>
            </v:textbox>
          </v:rect>
          <v:rect id="Rectangle 14" o:spid="_x0000_s2082" style="position:absolute;left:2267;top:17912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yPMsUA&#10;AADcAAAADwAAAGRycy9kb3ducmV2LnhtbESPQWvCQBSE70L/w/IKvZlNLaYlukoRrFovrcacH9nX&#10;JDT7NmS3Jv57tyB4HGbmG2a+HEwjztS52rKC5ygGQVxYXXOpIDuux28gnEfW2FgmBRdysFw8jOaY&#10;atvzN50PvhQBwi5FBZX3bSqlKyoy6CLbEgfvx3YGfZBdKXWHfYCbRk7iOJEGaw4LFba0qqj4PfwZ&#10;Bcmm/8p2mB8/X9uPvZ+eLvnUrpR6ehzeZyA8Df4evrW3WsFLnMD/mXAE5OI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nI8yxQAAANwAAAAPAAAAAAAAAAAAAAAAAJgCAABkcnMv&#10;ZG93bnJldi54bWxQSwUGAAAAAAQABAD1AAAAigMAAAAA&#10;" filled="f" stroked="f" strokeweight=".25pt">
            <v:textbox inset="1pt,0,1pt,1pt">
              <w:txbxContent>
                <w:p w:rsidR="004B0493" w:rsidRDefault="004B0493" w:rsidP="00A933CA">
                  <w:pPr>
                    <w:rPr>
                      <w:rFonts w:ascii="Arial" w:hAnsi="Arial"/>
                      <w:i/>
                    </w:rPr>
                  </w:pPr>
                  <w:r>
                    <w:rPr>
                      <w:rFonts w:ascii="Arial" w:hAnsi="Arial"/>
                      <w:i/>
                      <w:sz w:val="18"/>
                    </w:rPr>
                    <w:t>№ докум.</w:t>
                  </w:r>
                </w:p>
              </w:txbxContent>
            </v:textbox>
          </v:rect>
          <v:rect id="Rectangle 15" o:spid="_x0000_s2083" style="position:absolute;left:4983;top:17912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AqqcQA&#10;AADcAAAADwAAAGRycy9kb3ducmV2LnhtbESPS4vCQBCE74L/YWjBm05c8UF0lEXQ3dWL73OTaZNg&#10;pidkZk389zsLgseiqr6i5svGFOJBlcstKxj0IxDEidU5pwrOp3VvCsJ5ZI2FZVLwJAfLRbs1x1jb&#10;mg/0OPpUBAi7GBVk3pexlC7JyKDr25I4eDdbGfRBVqnUFdYBbgr5EUVjaTDnsJBhSauMkvvx1ygY&#10;f9X78w9eT9tJudn50eV5HdmVUt1O8zkD4anx7/Cr/a0VDKMJ/J8JR0A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LQKqnEAAAA3AAAAA8AAAAAAAAAAAAAAAAAmAIAAGRycy9k&#10;b3ducmV2LnhtbFBLBQYAAAAABAAEAPUAAACJAwAAAAA=&#10;" filled="f" stroked="f" strokeweight=".25pt">
            <v:textbox inset="1pt,0,1pt,1pt">
              <w:txbxContent>
                <w:p w:rsidR="004B0493" w:rsidRDefault="004B0493" w:rsidP="00A933CA">
                  <w:pPr>
                    <w:rPr>
                      <w:rFonts w:ascii="Journal" w:hAnsi="Journal"/>
                    </w:rPr>
                  </w:pPr>
                  <w:r>
                    <w:rPr>
                      <w:rFonts w:ascii="Arial" w:hAnsi="Arial"/>
                      <w:i/>
                      <w:sz w:val="18"/>
                    </w:rPr>
                    <w:t>Підп</w:t>
                  </w:r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16" o:spid="_x0000_s2084" style="position:absolute;left:6604;top:17912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++28AA&#10;AADcAAAADwAAAGRycy9kb3ducmV2LnhtbERPy4rCMBTdC/5DuIK7MXXEB9Uog6DO6Mb3+tJc22Jz&#10;U5po69+bxYDLw3nPFo0pxJMql1tW0O9FIIgTq3NOFZxPq68JCOeRNRaWScGLHCzm7dYMY21rPtDz&#10;6FMRQtjFqCDzvoyldElGBl3PlsSBu9nKoA+wSqWusA7hppDfUTSSBnMODRmWtMwouR8fRsFoU+/P&#10;f3g9bcfleueHl9d1aJdKdTvNzxSEp8Z/xP/uX61gEIW14Uw4AnL+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0++28AAAADcAAAADwAAAAAAAAAAAAAAAACYAgAAZHJzL2Rvd25y&#10;ZXYueG1sUEsFBgAAAAAEAAQA9QAAAIUDAAAAAA==&#10;" filled="f" stroked="f" strokeweight=".25pt">
            <v:textbox inset="1pt,0,1pt,1pt">
              <w:txbxContent>
                <w:p w:rsidR="004B0493" w:rsidRDefault="004B0493" w:rsidP="00A933CA">
                  <w:pPr>
                    <w:jc w:val="center"/>
                    <w:rPr>
                      <w:rFonts w:ascii="Arial" w:hAnsi="Arial"/>
                      <w:i/>
                    </w:rPr>
                  </w:pPr>
                  <w:r>
                    <w:rPr>
                      <w:rFonts w:ascii="Arial" w:hAnsi="Arial"/>
                      <w:i/>
                      <w:sz w:val="18"/>
                    </w:rPr>
                    <w:t>Датаа</w:t>
                  </w:r>
                </w:p>
              </w:txbxContent>
            </v:textbox>
          </v:rect>
          <v:rect id="Rectangle 17" o:spid="_x0000_s2085" style="position:absolute;left:15929;top:18258;width:1475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MbQMYA&#10;AADcAAAADwAAAGRycy9kb3ducmV2LnhtbESPT2vCQBTE74V+h+UVems2tWg1dRURWv9dqsacH9nX&#10;JDT7NmRXE7+9KxR6HGbmN8x03ptaXKh1lWUFr1EMgji3uuJCQXr8fBmDcB5ZY22ZFFzJwXz2+DDF&#10;RNuO93Q5+EIECLsEFZTeN4mULi/JoItsQxy8H9sa9EG2hdQtdgFuajmI45E0WHFYKLGhZUn57+Fs&#10;FIxW3Xe6wey4fW++dn54umZDu1Tq+alffIDw1Pv/8F97rRW8xRO4nwlHQM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AMbQMYAAADcAAAADwAAAAAAAAAAAAAAAACYAgAAZHJz&#10;L2Rvd25yZXYueG1sUEsFBgAAAAAEAAQA9QAAAIsDAAAAAA==&#10;" filled="f" stroked="f" strokeweight=".25pt">
            <v:textbox inset="1pt,0,1pt,1pt">
              <w:txbxContent>
                <w:p w:rsidR="004B0493" w:rsidRDefault="004B0493" w:rsidP="00A933CA">
                  <w:pPr>
                    <w:rPr>
                      <w:rFonts w:ascii="Journal" w:hAnsi="Journal"/>
                    </w:rPr>
                  </w:pPr>
                  <w:r>
                    <w:rPr>
                      <w:rFonts w:ascii="Arial" w:hAnsi="Arial"/>
                      <w:i/>
                      <w:sz w:val="18"/>
                    </w:rPr>
                    <w:t>Арк.</w:t>
                  </w:r>
                </w:p>
              </w:txbxContent>
            </v:textbox>
          </v:rect>
          <v:rect id="Rectangle 18" o:spid="_x0000_s2086" style="position:absolute;left:15929;top:18623;width:1475;height:31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AkAMAA&#10;AADcAAAADwAAAGRycy9kb3ducmV2LnhtbERPy4rCMBTdC/5DuII7TR1Rh45RBsH3xlHH9aW5tsXm&#10;pjTR1r83C8Hl4byn88YU4kGVyy0rGPQjEMSJ1TmnCs6nZe8bhPPIGgvLpOBJDuazdmuKsbY1/9Hj&#10;6FMRQtjFqCDzvoyldElGBl3flsSBu9rKoA+wSqWusA7hppBfUTSWBnMODRmWtMgouR3vRsF4XR/O&#10;W7ycdpNytfej/+dlZBdKdTvN7w8IT43/iN/ujVYwHIT54Uw4AnL2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OAkAMAAAADcAAAADwAAAAAAAAAAAAAAAACYAgAAZHJzL2Rvd25y&#10;ZXYueG1sUEsFBgAAAAAEAAQA9QAAAIUDAAAAAA==&#10;" filled="f" stroked="f" strokeweight=".25pt">
            <v:textbox inset="1pt,0,1pt,1pt">
              <w:txbxContent>
                <w:p w:rsidR="004B0493" w:rsidRPr="002D005A" w:rsidRDefault="004B0493" w:rsidP="009002DA">
                  <w:pPr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uk-UA"/>
                    </w:rPr>
                  </w:pPr>
                </w:p>
              </w:txbxContent>
            </v:textbox>
          </v:rect>
          <v:rect id="Rectangle 19" o:spid="_x0000_s2087" style="position:absolute;left:7760;top:17481;width:12159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yBm8QA&#10;AADcAAAADwAAAGRycy9kb3ducmV2LnhtbESPW2vCQBSE3wv+h+UIfaubKF6IriKCttUX78+H7DEJ&#10;Zs+G7NbEf98VCn0cZuYbZrZoTSkeVLvCsoK4F4EgTq0uOFNwPq0/JiCcR9ZYWiYFT3KwmHfeZpho&#10;2/CBHkefiQBhl6CC3PsqkdKlORl0PVsRB+9ma4M+yDqTusYmwE0p+1E0kgYLDgs5VrTKKb0ff4yC&#10;0WezP3/j9bQdV5udH16e16FdKfXebZdTEJ5a/x/+a39pBYM4hteZcATk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esgZvEAAAA3AAAAA8AAAAAAAAAAAAAAAAAmAIAAGRycy9k&#10;b3ducmV2LnhtbFBLBQYAAAAABAAEAPUAAACJAwAAAAA=&#10;" filled="f" stroked="f" strokeweight=".25pt">
            <v:textbox inset="1pt,0,1pt,1pt">
              <w:txbxContent>
                <w:p w:rsidR="004B0493" w:rsidRPr="00B21764" w:rsidRDefault="004B0493" w:rsidP="00A933CA">
                  <w:pPr>
                    <w:pStyle w:val="a3"/>
                    <w:jc w:val="center"/>
                    <w:rPr>
                      <w:rFonts w:ascii="Times New Roman" w:hAnsi="Times New Roman"/>
                      <w:i w:val="0"/>
                    </w:rPr>
                  </w:pPr>
                  <w:r w:rsidRPr="00B21764">
                    <w:rPr>
                      <w:rFonts w:ascii="Times New Roman" w:hAnsi="Times New Roman"/>
                      <w:i w:val="0"/>
                      <w:lang w:val="ru-RU"/>
                    </w:rPr>
                    <w:t>ОЗ</w:t>
                  </w:r>
                  <w:r>
                    <w:rPr>
                      <w:rFonts w:ascii="Times New Roman" w:hAnsi="Times New Roman"/>
                      <w:i w:val="0"/>
                    </w:rPr>
                    <w:t>-11.2403.85.15</w:t>
                  </w:r>
                </w:p>
                <w:p w:rsidR="004B0493" w:rsidRPr="000000D8" w:rsidRDefault="004B0493" w:rsidP="00A933CA">
                  <w:pPr>
                    <w:rPr>
                      <w:szCs w:val="40"/>
                    </w:rPr>
                  </w:pPr>
                </w:p>
              </w:txbxContent>
            </v:textbox>
          </v:rect>
          <v:line id="Line 20" o:spid="_x0000_s2088" style="position:absolute;visibility:visibl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/DnBM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oz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Pw5wTAAAAA3AAAAA8AAAAAAAAAAAAAAAAA&#10;oQIAAGRycy9kb3ducmV2LnhtbFBLBQYAAAAABAAEAPkAAACOAwAAAAA=&#10;" strokeweight="2pt"/>
          <v:line id="Line 21" o:spid="_x0000_s2089" style="position:absolute;visibility:visibl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xCn8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o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y8Qp/AAAAA3AAAAA8AAAAAAAAAAAAAAAAA&#10;oQIAAGRycy9kb3ducmV2LnhtbFBLBQYAAAAABAAEAPkAAACOAwAAAAA=&#10;" strokeweight="2pt"/>
          <v:line id="Line 22" o:spid="_x0000_s2090" style="position:absolute;visibility:visibl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ZYWMUAAADcAAAADwAAAGRycy9kb3ducmV2LnhtbESP3WoCMRSE7wXfIRzBu5rdKmK3RpH+&#10;gNILUfsAx83pZnVzsiSpbvv0jVDwcpiZb5j5srONuJAPtWMF+SgDQVw6XXOl4PPw/jADESKyxsYx&#10;KfihAMtFvzfHQrsr7+iyj5VIEA4FKjAxtoWUoTRkMYxcS5y8L+ctxiR9JbXHa4LbRj5m2VRarDkt&#10;GGzpxVB53n9bBRt//Djnv5WRR974t2b7+hTsSanhoFs9g4jUxXv4v73WCsb5BG5n0hGQ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+ZYWMUAAADcAAAADwAAAAAAAAAA&#10;AAAAAAChAgAAZHJzL2Rvd25yZXYueG1sUEsFBgAAAAAEAAQA+QAAAJMDAAAAAA==&#10;" strokeweight="1pt"/>
          <v:line id="Line 23" o:spid="_x0000_s2091" style="position:absolute;visibility:visibl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r9w8UAAADcAAAADwAAAGRycy9kb3ducmV2LnhtbESP3WoCMRSE7wXfIRzBu5rdimK3RpH+&#10;gNILUfsAx83pZnVzsiSpbvv0jVDwcpiZb5j5srONuJAPtWMF+SgDQVw6XXOl4PPw/jADESKyxsYx&#10;KfihAMtFvzfHQrsr7+iyj5VIEA4FKjAxtoWUoTRkMYxcS5y8L+ctxiR9JbXHa4LbRj5m2VRarDkt&#10;GGzpxVB53n9bBRt//Djnv5WRR974t2b7+hTsSanhoFs9g4jUxXv4v73WCsb5BG5n0hGQ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Kr9w8UAAADcAAAADwAAAAAAAAAA&#10;AAAAAAChAgAAZHJzL2Rvd25yZXYueG1sUEsFBgAAAAAEAAQA+QAAAJMDAAAAAA==&#10;" strokeweight="1pt"/>
          <v:line id="Line 24" o:spid="_x0000_s2092" style="position:absolute;visibility:visibl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hjtMUAAADcAAAADwAAAGRycy9kb3ducmV2LnhtbESP0WoCMRRE3wX/IVyhb5rdFqTdGqVo&#10;hYoPpasfcN3cbrZubpYk6rZf3wiCj8PMnGFmi9624kw+NI4V5JMMBHHldMO1gv1uPX4GESKyxtYx&#10;KfilAIv5cDDDQrsLf9G5jLVIEA4FKjAxdoWUoTJkMUxcR5y8b+ctxiR9LbXHS4LbVj5m2VRabDgt&#10;GOxoaag6lierYOMP22P+Vxt54I1/bz9XL8H+KPUw6t9eQUTq4z18a39oBU/5FK5n0hGQ8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HhjtMUAAADcAAAADwAAAAAAAAAA&#10;AAAAAAChAgAAZHJzL2Rvd25yZXYueG1sUEsFBgAAAAAEAAQA+QAAAJMDAAAAAA==&#10;" strokeweight="1pt"/>
          <v:group id="Group 25" o:spid="_x0000_s2093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DD6FMYAAADcAAAADwAAAGRycy9kb3ducmV2LnhtbESPT2vCQBTE70K/w/IK&#10;vZlNGmpLmlVEaulBCmqh9PbIPpNg9m3Irvnz7V2h4HGYmd8w+Wo0jeipc7VlBUkUgyAurK65VPBz&#10;3M7fQDiPrLGxTAomcrBaPsxyzLQdeE/9wZciQNhlqKDyvs2kdEVFBl1kW+LgnWxn0AfZlVJ3OAS4&#10;aeRzHC+kwZrDQoUtbSoqzoeLUfA54LBOk49+dz5tpr/jy/fvLiGlnh7H9TsIT6O/h//bX1pBmrzC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sMPoUxgAAANwA&#10;AAAPAAAAAAAAAAAAAAAAAKoCAABkcnMvZG93bnJldi54bWxQSwUGAAAAAAQABAD6AAAAnQMAAAAA&#10;">
            <v:rect id="Rectangle 26" o:spid="_x0000_s2094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YoBsAA&#10;AADcAAAADwAAAGRycy9kb3ducmV2LnhtbERPy4rCMBTdC/5DuII7TR1Rh45RBsH3xlHH9aW5tsXm&#10;pjTR1r83C8Hl4byn88YU4kGVyy0rGPQjEMSJ1TmnCs6nZe8bhPPIGgvLpOBJDuazdmuKsbY1/9Hj&#10;6FMRQtjFqCDzvoyldElGBl3flsSBu9rKoA+wSqWusA7hppBfUTSWBnMODRmWtMgouR3vRsF4XR/O&#10;W7ycdpNytfej/+dlZBdKdTvN7w8IT43/iN/ujVYwHIS14Uw4AnL2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pYoBsAAAADcAAAADwAAAAAAAAAAAAAAAACYAgAAZHJzL2Rvd25y&#10;ZXYueG1sUEsFBgAAAAAEAAQA9QAAAIUDAAAAAA==&#10;" filled="f" stroked="f" strokeweight=".25pt">
              <v:textbox inset="1pt,0,1pt,1pt">
                <w:txbxContent>
                  <w:p w:rsidR="004B0493" w:rsidRDefault="004B0493" w:rsidP="00A933CA">
                    <w:pPr>
                      <w:rPr>
                        <w:rFonts w:ascii="Arial" w:hAnsi="Arial"/>
                        <w:i/>
                      </w:rPr>
                    </w:pPr>
                    <w:r>
                      <w:rPr>
                        <w:rFonts w:ascii="Arial" w:hAnsi="Arial"/>
                        <w:i/>
                        <w:sz w:val="18"/>
                      </w:rPr>
                      <w:t>Розроб.</w:t>
                    </w:r>
                  </w:p>
                </w:txbxContent>
              </v:textbox>
            </v:rect>
            <v:rect id="Rectangle 27" o:spid="_x0000_s2095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qNncQA&#10;AADcAAAADwAAAGRycy9kb3ducmV2LnhtbESPS4vCQBCE74L/YWhhbzpxxVd0lEVwH3rxfW4ybRLM&#10;9ITMrIn/fmdB8FhU1VfUfNmYQtypcrllBf1eBII4sTrnVMHpuO5OQDiPrLGwTAoe5GC5aLfmGGtb&#10;857uB5+KAGEXo4LM+zKW0iUZGXQ9WxIH72orgz7IKpW6wjrATSHfo2gkDeYcFjIsaZVRcjv8GgWj&#10;r3p3+sHLcTMuP7d+eH5chnal1Fun+ZiB8NT4V/jZ/tYKBv0p/J8JR0A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ajZ3EAAAA3AAAAA8AAAAAAAAAAAAAAAAAmAIAAGRycy9k&#10;b3ducmV2LnhtbFBLBQYAAAAABAAEAPUAAACJAwAAAAA=&#10;" filled="f" stroked="f" strokeweight=".25pt">
              <v:textbox inset="1pt,0,1pt,1pt">
                <w:txbxContent>
                  <w:p w:rsidR="004B0493" w:rsidRPr="009A39FD" w:rsidRDefault="004B0493" w:rsidP="00A933CA">
                    <w:pPr>
                      <w:rPr>
                        <w:rFonts w:ascii="Times New Roman" w:hAnsi="Times New Roman"/>
                        <w:i/>
                        <w:sz w:val="18"/>
                        <w:szCs w:val="18"/>
                        <w:lang w:val="uk-UA"/>
                      </w:rPr>
                    </w:pPr>
                    <w:r>
                      <w:rPr>
                        <w:i/>
                        <w:sz w:val="18"/>
                        <w:szCs w:val="18"/>
                        <w:lang w:val="uk-UA"/>
                      </w:rPr>
                      <w:t>Литвинчук Д.О.</w:t>
                    </w:r>
                  </w:p>
                </w:txbxContent>
              </v:textbox>
            </v:rect>
          </v:group>
          <v:group id="Group 28" o:spid="_x0000_s2096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OInus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4ie6wwAAANsAAAAP&#10;AAAAAAAAAAAAAAAAAKoCAABkcnMvZG93bnJldi54bWxQSwUGAAAAAAQABAD6AAAAmgMAAAAA&#10;">
            <v:rect id="Rectangle 29" o:spid="_x0000_s2097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A118MA&#10;AADbAAAADwAAAGRycy9kb3ducmV2LnhtbESPS2vDMBCE74X8B7GB3ho5BTvBiRKCoa/0kvd5sTa2&#10;ibUylmo7/z4qFHocZuYbZrkeTC06al1lWcF0EoEgzq2uuFBwOr69zEE4j6yxtkwK7uRgvRo9LTHV&#10;tuc9dQdfiABhl6KC0vsmldLlJRl0E9sQB+9qW4M+yLaQusU+wE0tX6MokQYrDgslNpSVlN8OP0ZB&#10;8tHvTl94OW5nzfu3j8/3S2wzpZ7Hw2YBwtPg/8N/7U+tYDaF3y/hB8jV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GA118MAAADbAAAADwAAAAAAAAAAAAAAAACYAgAAZHJzL2Rv&#10;d25yZXYueG1sUEsFBgAAAAAEAAQA9QAAAIgDAAAAAA==&#10;" filled="f" stroked="f" strokeweight=".25pt">
              <v:textbox inset="1pt,0,1pt,1pt">
                <w:txbxContent>
                  <w:p w:rsidR="004B0493" w:rsidRDefault="004B0493" w:rsidP="00A933CA">
                    <w:pPr>
                      <w:rPr>
                        <w:rFonts w:ascii="Arial" w:hAnsi="Arial"/>
                        <w:i/>
                      </w:rPr>
                    </w:pPr>
                    <w:r>
                      <w:rPr>
                        <w:rFonts w:ascii="Arial" w:hAnsi="Arial"/>
                        <w:i/>
                        <w:sz w:val="18"/>
                      </w:rPr>
                      <w:t>Перевір.</w:t>
                    </w:r>
                  </w:p>
                </w:txbxContent>
              </v:textbox>
            </v:rect>
            <v:rect id="Rectangle 30" o:spid="_x0000_s2098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KroMQA&#10;AADbAAAADwAAAGRycy9kb3ducmV2LnhtbESPS2vDMBCE74X+B7GB3mI5gdjBjRJKoEkfl7zPi7W1&#10;Ta2VsVQ//n1VCPQ4zMw3zGozmFp01LrKsoJZFIMgzq2uuFBwOb9OlyCcR9ZYWyYFIznYrB8fVphp&#10;2/ORupMvRICwy1BB6X2TSenykgy6yDbEwfuyrUEfZFtI3WIf4KaW8zhOpMGKw0KJDW1Lyr9PP0ZB&#10;su8Pl3e8nT/SZvfpF9fxtrBbpZ4mw8szCE+D/w/f229aQTqHvy/hB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Cyq6DEAAAA2wAAAA8AAAAAAAAAAAAAAAAAmAIAAGRycy9k&#10;b3ducmV2LnhtbFBLBQYAAAAABAAEAPUAAACJAwAAAAA=&#10;" filled="f" stroked="f" strokeweight=".25pt">
              <v:textbox inset="1pt,0,1pt,1pt">
                <w:txbxContent>
                  <w:p w:rsidR="004B0493" w:rsidRPr="009A39FD" w:rsidRDefault="004B0493" w:rsidP="00A933CA">
                    <w:pPr>
                      <w:rPr>
                        <w:rFonts w:ascii="Times New Roman" w:hAnsi="Times New Roman"/>
                        <w:i/>
                        <w:sz w:val="18"/>
                        <w:szCs w:val="18"/>
                        <w:lang w:val="uk-UA"/>
                      </w:rPr>
                    </w:pPr>
                    <w:r w:rsidRPr="009A39FD">
                      <w:rPr>
                        <w:i/>
                        <w:sz w:val="18"/>
                        <w:szCs w:val="18"/>
                        <w:lang w:val="uk-UA"/>
                      </w:rPr>
                      <w:t>Тверда О.Я.</w:t>
                    </w:r>
                  </w:p>
                  <w:p w:rsidR="004B0493" w:rsidRPr="000B1BF3" w:rsidRDefault="004B0493" w:rsidP="00A933CA">
                    <w:pPr>
                      <w:rPr>
                        <w:i/>
                        <w:sz w:val="18"/>
                        <w:szCs w:val="18"/>
                      </w:rPr>
                    </w:pPr>
                    <w:r w:rsidRPr="000B1BF3">
                      <w:rPr>
                        <w:i/>
                        <w:sz w:val="18"/>
                        <w:szCs w:val="18"/>
                      </w:rPr>
                      <w:t>.</w:t>
                    </w:r>
                  </w:p>
                </w:txbxContent>
              </v:textbox>
            </v:rect>
          </v:group>
          <v:group id="Group 31" o:spid="_x0000_s2099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VfaZ8MAAADc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5MYbs+E&#10;C+T+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5V9pnwwAAANwAAAAP&#10;AAAAAAAAAAAAAAAAAKoCAABkcnMvZG93bnJldi54bWxQSwUGAAAAAAQABAD6AAAAmgMAAAAA&#10;">
            <v:rect id="Rectangle 32" o:spid="_x0000_s2100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wCcMMA&#10;AADcAAAADwAAAGRycy9kb3ducmV2LnhtbERPTWvCQBC9C/0PyxS8NZsKSUvqKkVorfZio/U8ZMck&#10;mJ0N2W0S/70rFLzN433OfDmaRvTUudqygucoBkFcWF1zqeCw/3h6BeE8ssbGMim4kIPl4mEyx0zb&#10;gX+oz30pQgi7DBVU3reZlK6oyKCLbEscuJPtDPoAu1LqDocQbho5i+NUGqw5NFTY0qqi4pz/GQXp&#10;etgdNnjcb1/az2+f/F6OiV0pNX0c399AeBr9Xfzv/tJhfjqD2zPhArm4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rwCcMMAAADcAAAADwAAAAAAAAAAAAAAAACYAgAAZHJzL2Rv&#10;d25yZXYueG1sUEsFBgAAAAAEAAQA9QAAAIgDAAAAAA==&#10;" filled="f" stroked="f" strokeweight=".25pt">
              <v:textbox inset="1pt,0,1pt,1pt">
                <w:txbxContent>
                  <w:p w:rsidR="004B0493" w:rsidRDefault="004B0493" w:rsidP="00A933CA">
                    <w:pPr>
                      <w:rPr>
                        <w:rFonts w:ascii="Arial" w:hAnsi="Arial"/>
                        <w:i/>
                      </w:rPr>
                    </w:pPr>
                    <w:r>
                      <w:rPr>
                        <w:rFonts w:ascii="Arial" w:hAnsi="Arial"/>
                        <w:i/>
                        <w:sz w:val="18"/>
                      </w:rPr>
                      <w:t>Реценз.</w:t>
                    </w:r>
                  </w:p>
                </w:txbxContent>
              </v:textbox>
            </v:rect>
            <v:rect id="Rectangle 33" o:spid="_x0000_s2101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Cn68IA&#10;AADcAAAADwAAAGRycy9kb3ducmV2LnhtbERPS2vCQBC+F/wPywje6saKUaKriFDb6sX3eciOSTA7&#10;G7Krif++KxR6m4/vObNFa0rxoNoVlhUM+hEI4tTqgjMFp+Pn+wSE88gaS8uk4EkOFvPO2wwTbRve&#10;0+PgMxFC2CWoIPe+SqR0aU4GXd9WxIG72tqgD7DOpK6xCeGmlB9RFEuDBYeGHCta5ZTeDnejIP5q&#10;dqcfvBw342q99aPz8zKyK6V63XY5BeGp9f/iP/e3DvPjIbyeCRfI+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98KfrwgAAANwAAAAPAAAAAAAAAAAAAAAAAJgCAABkcnMvZG93&#10;bnJldi54bWxQSwUGAAAAAAQABAD1AAAAhwMAAAAA&#10;" filled="f" stroked="f" strokeweight=".25pt">
              <v:textbox inset="1pt,0,1pt,1pt">
                <w:txbxContent>
                  <w:p w:rsidR="004B0493" w:rsidRDefault="004B0493" w:rsidP="00A933CA">
                    <w:pPr>
                      <w:rPr>
                        <w:rFonts w:ascii="Journal" w:hAnsi="Journal"/>
                      </w:rPr>
                    </w:pPr>
                  </w:p>
                </w:txbxContent>
              </v:textbox>
            </v:rect>
          </v:group>
          <v:group id="Group 34" o:spid="_x0000_s2102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SB5/8MAAADc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2Q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pIHn/wwAAANwAAAAP&#10;AAAAAAAAAAAAAAAAAKoCAABkcnMvZG93bnJldi54bWxQSwUGAAAAAAQABAD6AAAAmgMAAAAA&#10;">
            <v:rect id="Rectangle 35" o:spid="_x0000_s2103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WaBMMA&#10;AADcAAAADwAAAGRycy9kb3ducmV2LnhtbERPS2vCQBC+F/wPywjemo2FpCW6ShGsrb34SHMesmMS&#10;mp0N2a2J/74rFHqbj+85y/VoWnGl3jWWFcyjGARxaXXDlYL8vH18AeE8ssbWMim4kYP1avKwxEzb&#10;gY90PflKhBB2GSqove8yKV1Zk0EX2Y44cBfbG/QB9pXUPQ4h3LTyKY5TabDh0FBjR5uayu/Tj1GQ&#10;7oZD/oHFef/cvX365OtWJHaj1Gw6vi5AeBr9v/jP/a7D/DSB+zPhAr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VWaBMMAAADcAAAADwAAAAAAAAAAAAAAAACYAgAAZHJzL2Rv&#10;d25yZXYueG1sUEsFBgAAAAAEAAQA9QAAAIgDAAAAAA==&#10;" filled="f" stroked="f" strokeweight=".25pt">
              <v:textbox inset="1pt,0,1pt,1pt">
                <w:txbxContent>
                  <w:p w:rsidR="004B0493" w:rsidRDefault="004B0493" w:rsidP="00A933CA">
                    <w:pPr>
                      <w:rPr>
                        <w:rFonts w:ascii="Journal" w:hAnsi="Journal"/>
                        <w:i/>
                      </w:rPr>
                    </w:pPr>
                    <w:r>
                      <w:rPr>
                        <w:rFonts w:ascii="Arial" w:hAnsi="Arial"/>
                        <w:i/>
                        <w:sz w:val="18"/>
                      </w:rPr>
                      <w:t>Контр</w:t>
                    </w:r>
                    <w:r>
                      <w:rPr>
                        <w:rFonts w:ascii="Journal" w:hAnsi="Journal"/>
                        <w:i/>
                        <w:sz w:val="18"/>
                      </w:rPr>
                      <w:t>.</w:t>
                    </w:r>
                  </w:p>
                </w:txbxContent>
              </v:textbox>
            </v:rect>
            <v:rect id="Rectangle 36" o:spid="_x0000_s2104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cEc8EA&#10;AADcAAAADwAAAGRycy9kb3ducmV2LnhtbERPS4vCMBC+C/sfwgje1tQFq1SjiLCrrhff56EZ22Iz&#10;KU209d+bhQVv8/E9ZzpvTSkeVLvCsoJBPwJBnFpdcKbgdPz+HINwHlljaZkUPMnBfPbRmWKibcN7&#10;ehx8JkIIuwQV5N5XiZQuzcmg69uKOHBXWxv0AdaZ1DU2IdyU8iuKYmmw4NCQY0XLnNLb4W4UxKtm&#10;d9rg5fg7qn62fnh+XoZ2qVSv2y4mIDy1/i3+d691mB/H8PdMuEDO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2HBHPBAAAA3AAAAA8AAAAAAAAAAAAAAAAAmAIAAGRycy9kb3du&#10;cmV2LnhtbFBLBQYAAAAABAAEAPUAAACGAwAAAAA=&#10;" filled="f" stroked="f" strokeweight=".25pt">
              <v:textbox inset="1pt,0,1pt,1pt">
                <w:txbxContent>
                  <w:p w:rsidR="004B0493" w:rsidRPr="006B657C" w:rsidRDefault="004B0493" w:rsidP="00A933CA">
                    <w:pPr>
                      <w:rPr>
                        <w:szCs w:val="18"/>
                      </w:rPr>
                    </w:pPr>
                  </w:p>
                </w:txbxContent>
              </v:textbox>
            </v:rect>
          </v:group>
          <v:group id="Group 37" o:spid="_x0000_s2105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fLniMMAAADcAAAADwAAAGRycy9kb3ducmV2LnhtbERPS4vCMBC+C/6HMIK3&#10;Na2yunSNIqLiQRZ8wLK3oRnbYjMpTWzrv98Igrf5+J4zX3amFA3VrrCsIB5FIIhTqwvOFFzO248v&#10;EM4jaywtk4IHOVgu+r05Jtq2fKTm5DMRQtglqCD3vkqkdGlOBt3IVsSBu9raoA+wzqSusQ3hppTj&#10;KJpKgwWHhhwrWueU3k53o2DXYruaxJvmcLuuH3/nz5/fQ0xKDQfd6huEp86/xS/3Xof50x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Z8ueIwwAAANwAAAAP&#10;AAAAAAAAAAAAAAAAAKoCAABkcnMvZG93bnJldi54bWxQSwUGAAAAAAQABAD6AAAAmgMAAAAA&#10;">
            <v:rect id="Rectangle 38" o:spid="_x0000_s2106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Q1msQA&#10;AADcAAAADwAAAGRycy9kb3ducmV2LnhtbESPS2/CQAyE75X4Dysj9QabViKgwIIqpL7ohffZypok&#10;IuuNslsS/j0+VOrN1oxnPi9WvavVjdpQeTbwMk5AEefeVlwYOB7eRzNQISJbrD2TgTsFWC0HTwvM&#10;rO94R7d9LJSEcMjQQBljk2kd8pIchrFviEW7+NZhlLUttG2xk3BX69ckSbXDiqWhxIbWJeXX/a8z&#10;kH522+M3ng+bafPxEyen+3ni18Y8D/u3OahIffw3/11/WcFPhVaekQn08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NUNZrEAAAA3AAAAA8AAAAAAAAAAAAAAAAAmAIAAGRycy9k&#10;b3ducmV2LnhtbFBLBQYAAAAABAAEAPUAAACJAwAAAAA=&#10;" filled="f" stroked="f" strokeweight=".25pt">
              <v:textbox inset="1pt,0,1pt,1pt">
                <w:txbxContent>
                  <w:p w:rsidR="004B0493" w:rsidRDefault="004B0493" w:rsidP="00A933CA">
                    <w:pPr>
                      <w:rPr>
                        <w:rFonts w:ascii="Arial" w:hAnsi="Arial"/>
                        <w:i/>
                      </w:rPr>
                    </w:pPr>
                    <w:r>
                      <w:rPr>
                        <w:rFonts w:ascii="Arial" w:hAnsi="Arial"/>
                        <w:i/>
                        <w:sz w:val="18"/>
                      </w:rPr>
                      <w:t>тверд.</w:t>
                    </w:r>
                  </w:p>
                </w:txbxContent>
              </v:textbox>
            </v:rect>
            <v:rect id="Rectangle 39" o:spid="_x0000_s2107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iQAcMA&#10;AADcAAAADwAAAGRycy9kb3ducmV2LnhtbERPTWvCQBC9F/wPywjemk0Lpja6igi1Wi9WY85DdpoE&#10;s7MhuzXx33cLhd7m8T5nsRpMI27UudqygqcoBkFcWF1zqSA7vz3OQDiPrLGxTAru5GC1HD0sMNW2&#10;50+6nXwpQgi7FBVU3replK6oyKCLbEscuC/bGfQBdqXUHfYh3DTyOY4TabDm0FBhS5uKiuvp2yhI&#10;3vtjtsf8/PHSbg9+ernnU7tRajIe1nMQngb/L/5z73SYn7zC7zPhAr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BiQAcMAAADcAAAADwAAAAAAAAAAAAAAAACYAgAAZHJzL2Rv&#10;d25yZXYueG1sUEsFBgAAAAAEAAQA9QAAAIgDAAAAAA==&#10;" filled="f" stroked="f" strokeweight=".25pt">
              <v:textbox inset="1pt,0,1pt,1pt">
                <w:txbxContent>
                  <w:p w:rsidR="004B0493" w:rsidRDefault="004B0493" w:rsidP="00A933CA"/>
                </w:txbxContent>
              </v:textbox>
            </v:rect>
          </v:group>
          <v:line id="Line 40" o:spid="_x0000_s2108" style="position:absolute;visibility:visibl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HVXqcIAAADcAAAADwAAAGRycy9kb3ducmV2LnhtbESPQYvCQAyF74L/YYiwN50q7CrVUUSo&#10;eFu2evEWO7EtdjKlM2r99+aw4C3hvbz3ZbXpXaMe1IXas4HpJAFFXHhbc2ngdMzGC1AhIltsPJOB&#10;FwXYrIeDFabWP/mPHnkslYRwSNFAFWObah2KihyGiW+JRbv6zmGUtSu17fAp4a7RsyT50Q5rloYK&#10;W9pVVNzyuzNwO5++s/3vzh6bfGsvZRbPl6s15mvUb5egIvXxY/6/PljBnwu+PCMT6P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HVXqcIAAADcAAAADwAAAAAAAAAAAAAA&#10;AAChAgAAZHJzL2Rvd25yZXYueG1sUEsFBgAAAAAEAAQA+QAAAJADAAAAAA==&#10;" strokeweight="2pt"/>
          <v:rect id="Rectangle 41" o:spid="_x0000_s2109" style="position:absolute;left:7787;top:18314;width:6292;height:16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cK2sIA&#10;AADcAAAADwAAAGRycy9kb3ducmV2LnhtbERPS4vCMBC+C/6HMII3myr4oGuURfC1XnZ9nYdmti3b&#10;TEoTbf33G0HwNh/fc+bL1pTiTrUrLCsYRjEI4tTqgjMF59N6MAPhPLLG0jIpeJCD5aLbmWOibcM/&#10;dD/6TIQQdgkqyL2vEildmpNBF9mKOHC/tjboA6wzqWtsQrgp5SiOJ9JgwaEhx4pWOaV/x5tRMNk2&#10;3+c9Xk9f02pz8OPL4zq2K6X6vfbzA4Sn1r/FL/dOh/nTITyfCRfI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twrawgAAANwAAAAPAAAAAAAAAAAAAAAAAJgCAABkcnMvZG93&#10;bnJldi54bWxQSwUGAAAAAAQABAD1AAAAhwMAAAAA&#10;" filled="f" stroked="f" strokeweight=".25pt">
            <v:textbox inset="1pt,0,1pt,1pt">
              <w:txbxContent>
                <w:p w:rsidR="004B0493" w:rsidRDefault="004B0493" w:rsidP="009A39FD">
                  <w:pPr>
                    <w:spacing w:line="240" w:lineRule="auto"/>
                    <w:jc w:val="center"/>
                    <w:rPr>
                      <w:rFonts w:ascii="Times New Roman" w:hAnsi="Times New Roman"/>
                      <w:lang w:val="uk-UA"/>
                    </w:rPr>
                  </w:pPr>
                </w:p>
                <w:p w:rsidR="004B0493" w:rsidRPr="002D005A" w:rsidRDefault="004B0493" w:rsidP="009A39FD">
                  <w:pPr>
                    <w:spacing w:line="36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uk-UA"/>
                    </w:rPr>
                  </w:pPr>
                  <w:r w:rsidRPr="002D005A">
                    <w:rPr>
                      <w:rFonts w:ascii="Times New Roman" w:hAnsi="Times New Roman"/>
                      <w:sz w:val="24"/>
                      <w:szCs w:val="24"/>
                      <w:lang w:val="uk-UA"/>
                    </w:rPr>
                    <w:t>ПЕРЕЛІК УМОВНИХ ПОЗНАЧЕНЬ</w:t>
                  </w:r>
                </w:p>
              </w:txbxContent>
            </v:textbox>
          </v:rect>
          <v:line id="Line 42" o:spid="_x0000_s2110" style="position:absolute;visibility:visibl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+tsRb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J+N4ftMuE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j62xFvgAAANwAAAAPAAAAAAAAAAAAAAAAAKEC&#10;AABkcnMvZG93bnJldi54bWxQSwUGAAAAAAQABAD5AAAAjAMAAAAA&#10;" strokeweight="2pt"/>
          <v:line id="Line 43" o:spid="_x0000_s2111" style="position:absolute;visibility:visibl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fJ3sEAAADcAAAADwAAAGRycy9kb3ducmV2LnhtbERPS4vCMBC+C/sfwix403RXVqU2iggV&#10;b7KtF29jM31gMylN1PrvzcKCt/n4npNsBtOKO/WusazgaxqBIC6sbrhScMrTyRKE88gaW8uk4EkO&#10;NuuPUYKxtg/+pXvmKxFC2MWooPa+i6V0RU0G3dR2xIErbW/QB9hXUvf4COGmld9RNJcGGw4NNXa0&#10;q6m4Zjej4Ho+/aT7407nbbbVlyr150uplRp/DtsVCE+Df4v/3Qcd5i9m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Mp8newQAAANwAAAAPAAAAAAAAAAAAAAAA&#10;AKECAABkcnMvZG93bnJldi54bWxQSwUGAAAAAAQABAD5AAAAjwMAAAAA&#10;" strokeweight="2pt"/>
          <v:line id="Line 44" o:spid="_x0000_s2112" style="position:absolute;visibility:visibl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05RqsEAAADcAAAADwAAAGRycy9kb3ducmV2LnhtbERPS4vCMBC+C/sfwix403QXV6U2iggV&#10;b7KtF29jM31gMylN1PrvzcKCt/n4npNsBtOKO/WusazgaxqBIC6sbrhScMrTyRKE88gaW8uk4EkO&#10;NuuPUYKxtg/+pXvmKxFC2MWooPa+i6V0RU0G3dR2xIErbW/QB9hXUvf4COGmld9RNJcGGw4NNXa0&#10;q6m4Zjej4Ho+/aT7407nbbbVlyr150uplRp/DtsVCE+Df4v/3Qcd5i9m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DTlGqwQAAANwAAAAPAAAAAAAAAAAAAAAA&#10;AKECAABkcnMvZG93bnJldi54bWxQSwUGAAAAAAQABAD5AAAAjwMAAAAA&#10;" strokeweight="2pt"/>
          <v:rect id="Rectangle 45" o:spid="_x0000_s2113" style="position:absolute;left:14295;top:18258;width:147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wM2cIA&#10;AADcAAAADwAAAGRycy9kb3ducmV2LnhtbERPyWrDMBC9F/IPYgK9NXICToIb2QRDul6yNefBmtgm&#10;1shYqu38fVUo9DaPt84mG00jeupcbVnBfBaBIC6srrlUcD7tntYgnEfW2FgmBXdykKWThw0m2g58&#10;oP7oSxFC2CWooPK+TaR0RUUG3cy2xIG72s6gD7Arpe5wCOGmkYsoWkqDNYeGClvKKypux2+jYPk6&#10;7M/veDl9rNqXTx9/3S+xzZV6nI7bZxCeRv8v/nO/6TB/FcPvM+ECmf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jAzZwgAAANwAAAAPAAAAAAAAAAAAAAAAAJgCAABkcnMvZG93&#10;bnJldi54bWxQSwUGAAAAAAQABAD1AAAAhwMAAAAA&#10;" filled="f" stroked="f" strokeweight=".25pt">
            <v:textbox inset="1pt,0,1pt,1pt">
              <w:txbxContent>
                <w:p w:rsidR="004B0493" w:rsidRDefault="004B0493" w:rsidP="00A933CA">
                  <w:pPr>
                    <w:rPr>
                      <w:rFonts w:ascii="Arial" w:hAnsi="Arial"/>
                      <w:i/>
                    </w:rPr>
                  </w:pPr>
                  <w:r>
                    <w:rPr>
                      <w:rFonts w:ascii="Arial" w:hAnsi="Arial"/>
                      <w:i/>
                      <w:sz w:val="18"/>
                    </w:rPr>
                    <w:t>Літ.</w:t>
                  </w:r>
                </w:p>
              </w:txbxContent>
            </v:textbox>
          </v:rect>
          <v:rect id="Rectangle 46" o:spid="_x0000_s2114" style="position:absolute;left:17577;top:18258;width:2327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F6SrsIA&#10;AADcAAAADwAAAGRycy9kb3ducmV2LnhtbERPyWrDMBC9F/IPYgK9NXICdoIb2QRDul6yNefBmtgm&#10;1shYauz8fVUo9DaPt846H00rbtS7xrKC+SwCQVxa3XCl4HTcPq1AOI+ssbVMCu7kIM8mD2tMtR14&#10;T7eDr0QIYZeigtr7LpXSlTUZdDPbEQfuYnuDPsC+krrHIYSbVi6iKJEGGw4NNXZU1FReD99GQfI6&#10;7E7veD5+LLuXTx9/3c+xLZR6nI6bZxCeRv8v/nO/6TB/mcDvM+ECmf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XpKuwgAAANwAAAAPAAAAAAAAAAAAAAAAAJgCAABkcnMvZG93&#10;bnJldi54bWxQSwUGAAAAAAQABAD1AAAAhwMAAAAA&#10;" filled="f" stroked="f" strokeweight=".25pt">
            <v:textbox inset="1pt,0,1pt,1pt">
              <w:txbxContent>
                <w:p w:rsidR="004B0493" w:rsidRDefault="004B0493" w:rsidP="00A933CA">
                  <w:pPr>
                    <w:rPr>
                      <w:rFonts w:ascii="Journal" w:hAnsi="Journal"/>
                    </w:rPr>
                  </w:pPr>
                  <w:r>
                    <w:rPr>
                      <w:rFonts w:ascii="Arial" w:hAnsi="Arial"/>
                      <w:i/>
                      <w:sz w:val="18"/>
                    </w:rPr>
                    <w:t>Аркушів</w:t>
                  </w:r>
                </w:p>
              </w:txbxContent>
            </v:textbox>
          </v:rect>
          <v:rect id="Rectangle 47" o:spid="_x0000_s2115" style="position:absolute;left:17591;top:18613;width:2326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I3NcIA&#10;AADcAAAADwAAAGRycy9kb3ducmV2LnhtbERPS2vCQBC+F/wPywje6kbBpKRuggj2ebFqPQ/ZMQlm&#10;Z0N2TeK/7xYKvc3H95x1PppG9NS52rKCxTwCQVxYXXOp4HTcPT6BcB5ZY2OZFNzJQZ5NHtaYajvw&#10;F/UHX4oQwi5FBZX3bSqlKyoy6Oa2JQ7cxXYGfYBdKXWHQwg3jVxGUSwN1hwaKmxpW1FxPdyMgvh1&#10;2J/e8Xz8SNqXT7/6vp9XdqvUbDpunkF4Gv2/+M/9psP8JIHfZ8IFMvs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Ejc1wgAAANwAAAAPAAAAAAAAAAAAAAAAAJgCAABkcnMvZG93&#10;bnJldi54bWxQSwUGAAAAAAQABAD1AAAAhwMAAAAA&#10;" filled="f" stroked="f" strokeweight=".25pt">
            <v:textbox inset="1pt,0,1pt,1pt">
              <w:txbxContent>
                <w:p w:rsidR="004B0493" w:rsidRPr="009A39FD" w:rsidRDefault="004B0493" w:rsidP="009A39FD">
                  <w:pPr>
                    <w:jc w:val="center"/>
                    <w:rPr>
                      <w:rFonts w:ascii="Times New Roman" w:hAnsi="Times New Roman"/>
                      <w:lang w:val="uk-UA"/>
                    </w:rPr>
                  </w:pPr>
                </w:p>
              </w:txbxContent>
            </v:textbox>
          </v:rect>
          <v:line id="Line 48" o:spid="_x0000_s2116" style="position:absolute;visibility:visibl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DZHMUAAADcAAAADwAAAGRycy9kb3ducmV2LnhtbESPzU4DMQyE70h9h8iVuNFsewC6NK1Q&#10;fyQqDqg/D+BuzGbpxlklabvw9PiAxM3WjGc+zxa9b9WVYmoCGxiPClDEVbAN1waOh83DM6iUkS22&#10;gcnANyVYzAd3MyxtuPGOrvtcKwnhVKIBl3NXap0qRx7TKHTEon2G6DHLGmttI94k3Ld6UhSP2mPD&#10;0uCwo6Wj6ry/eAPbeHo/j39qp0+8jev2YzVN/suY+2H/+gIqU5//zX/Xb1bwn4RWnpEJ9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rDZHMUAAADcAAAADwAAAAAAAAAA&#10;AAAAAAChAgAAZHJzL2Rvd25yZXYueG1sUEsFBgAAAAAEAAQA+QAAAJMDAAAAAA==&#10;" strokeweight="1pt"/>
          <v:line id="Line 49" o:spid="_x0000_s2117" style="position:absolute;visibility:visibl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x8h8IAAADcAAAADwAAAGRycy9kb3ducmV2LnhtbERPzWoCMRC+F3yHMIK3mtWD1dUo4g9U&#10;eihVH2DcjJvVzWRJom779E1B6G0+vt+ZLVpbizv5UDlWMOhnIIgLpysuFRwP29cxiBCRNdaOScE3&#10;BVjMOy8zzLV78Bfd97EUKYRDjgpMjE0uZSgMWQx91xAn7uy8xZigL6X2+EjhtpbDLBtJixWnBoMN&#10;rQwV1/3NKtj508d18FMaeeKd39Sf60mwF6V63XY5BRGpjf/ip/tdp/lvE/h7Jl0g5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fx8h8IAAADcAAAADwAAAAAAAAAAAAAA&#10;AAChAgAAZHJzL2Rvd25yZXYueG1sUEsFBgAAAAAEAAQA+QAAAJADAAAAAA==&#10;" strokeweight="1pt"/>
          <v:rect id="Rectangle 50" o:spid="_x0000_s2118" style="position:absolute;left:14295;top:19221;width:5609;height:4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7fZsUA&#10;AADcAAAADwAAAGRycy9kb3ducmV2LnhtbESPQWvCQBCF70L/wzJCb7qxoJXoKkVoq/Zi1XoesmMS&#10;mp0N2dXEf+8cBG8zvDfvfTNfdq5SV2pC6dnAaJiAIs68LTk3cDx8DqagQkS2WHkmAzcKsFy89OaY&#10;Wt/yL133MVcSwiFFA0WMdap1yApyGIa+Jhbt7BuHUdYm17bBVsJdpd+SZKIdliwNBda0Kij731+c&#10;gcl3uztu8HTYvtdfP3H8dzuN/cqY1373MQMVqYtP8+N6bQV/KvjyjEygF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Lt9mxQAAANwAAAAPAAAAAAAAAAAAAAAAAJgCAABkcnMv&#10;ZG93bnJldi54bWxQSwUGAAAAAAQABAD1AAAAigMAAAAA&#10;" filled="f" stroked="f" strokeweight=".25pt">
            <v:textbox inset="1pt,0,1pt,1pt">
              <w:txbxContent>
                <w:p w:rsidR="004B0493" w:rsidRPr="002D005A" w:rsidRDefault="004B0493" w:rsidP="009A39FD">
                  <w:pPr>
                    <w:jc w:val="center"/>
                    <w:rPr>
                      <w:rFonts w:ascii="Times New Roman" w:hAnsi="Times New Roman"/>
                      <w:sz w:val="28"/>
                      <w:szCs w:val="28"/>
                      <w:lang w:val="uk-UA"/>
                    </w:rPr>
                  </w:pPr>
                  <w:r w:rsidRPr="002D005A">
                    <w:t>ІЕЕ, О3-</w:t>
                  </w:r>
                  <w:r w:rsidRPr="002D005A">
                    <w:rPr>
                      <w:rFonts w:ascii="Times New Roman" w:hAnsi="Times New Roman"/>
                      <w:sz w:val="28"/>
                      <w:szCs w:val="28"/>
                      <w:lang w:val="uk-UA"/>
                    </w:rPr>
                    <w:t>11</w:t>
                  </w:r>
                </w:p>
              </w:txbxContent>
            </v:textbox>
          </v:rect>
          <w10:wrap anchorx="page" anchory="page"/>
          <w10:anchorlock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63DCD"/>
    <w:multiLevelType w:val="hybridMultilevel"/>
    <w:tmpl w:val="4162997C"/>
    <w:lvl w:ilvl="0" w:tplc="B580874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557086"/>
    <w:multiLevelType w:val="hybridMultilevel"/>
    <w:tmpl w:val="3F286D40"/>
    <w:lvl w:ilvl="0" w:tplc="04190001">
      <w:start w:val="1"/>
      <w:numFmt w:val="bullet"/>
      <w:lvlText w:val=""/>
      <w:lvlJc w:val="left"/>
      <w:pPr>
        <w:ind w:left="8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abstractNum w:abstractNumId="2">
    <w:nsid w:val="096F0833"/>
    <w:multiLevelType w:val="hybridMultilevel"/>
    <w:tmpl w:val="8BA27258"/>
    <w:lvl w:ilvl="0" w:tplc="B580874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26D1181"/>
    <w:multiLevelType w:val="hybridMultilevel"/>
    <w:tmpl w:val="70029072"/>
    <w:lvl w:ilvl="0" w:tplc="9FB8ED08">
      <w:start w:val="1"/>
      <w:numFmt w:val="bullet"/>
      <w:lvlText w:val="-"/>
      <w:lvlJc w:val="left"/>
      <w:pPr>
        <w:tabs>
          <w:tab w:val="num" w:pos="737"/>
        </w:tabs>
        <w:ind w:firstLine="737"/>
      </w:pPr>
      <w:rPr>
        <w:rFonts w:ascii="Times New Roman" w:hAnsi="Times New Roman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0B27E3D"/>
    <w:multiLevelType w:val="hybridMultilevel"/>
    <w:tmpl w:val="823E2A20"/>
    <w:lvl w:ilvl="0" w:tplc="B580874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1B554FA"/>
    <w:multiLevelType w:val="hybridMultilevel"/>
    <w:tmpl w:val="9EBE6520"/>
    <w:lvl w:ilvl="0" w:tplc="B580874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23CE5675"/>
    <w:multiLevelType w:val="hybridMultilevel"/>
    <w:tmpl w:val="24A06E20"/>
    <w:lvl w:ilvl="0" w:tplc="B580874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3F764D3"/>
    <w:multiLevelType w:val="hybridMultilevel"/>
    <w:tmpl w:val="5E7E8C02"/>
    <w:lvl w:ilvl="0" w:tplc="D3C496AE">
      <w:start w:val="1"/>
      <w:numFmt w:val="bullet"/>
      <w:pStyle w:val="a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26BA5CC5"/>
    <w:multiLevelType w:val="hybridMultilevel"/>
    <w:tmpl w:val="44B8A17E"/>
    <w:lvl w:ilvl="0" w:tplc="0908D22A">
      <w:start w:val="3"/>
      <w:numFmt w:val="bullet"/>
      <w:lvlText w:val="-"/>
      <w:lvlJc w:val="left"/>
      <w:pPr>
        <w:ind w:left="1069" w:hanging="360"/>
      </w:pPr>
      <w:rPr>
        <w:rFonts w:ascii="Times New Roman" w:eastAsia="Arial Unicode MS" w:hAnsi="Times New Roman" w:hint="default"/>
        <w:b w:val="0"/>
        <w:color w:val="auto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>
    <w:nsid w:val="30265A91"/>
    <w:multiLevelType w:val="hybridMultilevel"/>
    <w:tmpl w:val="518CDDAE"/>
    <w:lvl w:ilvl="0" w:tplc="B5808744">
      <w:start w:val="1"/>
      <w:numFmt w:val="bullet"/>
      <w:lvlText w:val=""/>
      <w:lvlJc w:val="left"/>
      <w:pPr>
        <w:ind w:left="8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abstractNum w:abstractNumId="10">
    <w:nsid w:val="352C0C4D"/>
    <w:multiLevelType w:val="hybridMultilevel"/>
    <w:tmpl w:val="12662E86"/>
    <w:lvl w:ilvl="0" w:tplc="B5808744">
      <w:start w:val="1"/>
      <w:numFmt w:val="bullet"/>
      <w:lvlText w:val=""/>
      <w:lvlJc w:val="left"/>
      <w:pPr>
        <w:ind w:left="145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11">
    <w:nsid w:val="393D1E3D"/>
    <w:multiLevelType w:val="hybridMultilevel"/>
    <w:tmpl w:val="664604DC"/>
    <w:lvl w:ilvl="0" w:tplc="B5808744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2">
    <w:nsid w:val="43487156"/>
    <w:multiLevelType w:val="hybridMultilevel"/>
    <w:tmpl w:val="5D367784"/>
    <w:lvl w:ilvl="0" w:tplc="B580874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46904B5D"/>
    <w:multiLevelType w:val="hybridMultilevel"/>
    <w:tmpl w:val="DD188C10"/>
    <w:lvl w:ilvl="0" w:tplc="B580874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93005AC"/>
    <w:multiLevelType w:val="hybridMultilevel"/>
    <w:tmpl w:val="ACDE6DC0"/>
    <w:lvl w:ilvl="0" w:tplc="B5808744">
      <w:start w:val="1"/>
      <w:numFmt w:val="bullet"/>
      <w:lvlText w:val=""/>
      <w:lvlJc w:val="left"/>
      <w:pPr>
        <w:ind w:left="8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15">
    <w:nsid w:val="4D8A5E33"/>
    <w:multiLevelType w:val="hybridMultilevel"/>
    <w:tmpl w:val="370E8B2E"/>
    <w:lvl w:ilvl="0" w:tplc="B580874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4E4C0715"/>
    <w:multiLevelType w:val="hybridMultilevel"/>
    <w:tmpl w:val="DF545D40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7">
    <w:nsid w:val="536334B1"/>
    <w:multiLevelType w:val="hybridMultilevel"/>
    <w:tmpl w:val="3E56E5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4F449CF"/>
    <w:multiLevelType w:val="hybridMultilevel"/>
    <w:tmpl w:val="A5A4F8A6"/>
    <w:lvl w:ilvl="0" w:tplc="041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19">
    <w:nsid w:val="55381A02"/>
    <w:multiLevelType w:val="hybridMultilevel"/>
    <w:tmpl w:val="0DCE1ADC"/>
    <w:lvl w:ilvl="0" w:tplc="0419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20">
    <w:nsid w:val="57CF5E5B"/>
    <w:multiLevelType w:val="hybridMultilevel"/>
    <w:tmpl w:val="3B3A69CA"/>
    <w:lvl w:ilvl="0" w:tplc="B580874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64C94B4A"/>
    <w:multiLevelType w:val="hybridMultilevel"/>
    <w:tmpl w:val="1D7C9534"/>
    <w:lvl w:ilvl="0" w:tplc="B5808744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2">
    <w:nsid w:val="7443736E"/>
    <w:multiLevelType w:val="hybridMultilevel"/>
    <w:tmpl w:val="028C36F0"/>
    <w:lvl w:ilvl="0" w:tplc="64C0A7B8">
      <w:start w:val="1"/>
      <w:numFmt w:val="bullet"/>
      <w:lvlText w:val="-"/>
      <w:lvlJc w:val="left"/>
      <w:pPr>
        <w:tabs>
          <w:tab w:val="num" w:pos="737"/>
        </w:tabs>
        <w:ind w:firstLine="737"/>
      </w:pPr>
      <w:rPr>
        <w:rFonts w:ascii="Times New Roman" w:hAnsi="Times New Roman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F1D4FA5"/>
    <w:multiLevelType w:val="multilevel"/>
    <w:tmpl w:val="68F041E2"/>
    <w:lvl w:ilvl="0">
      <w:start w:val="1"/>
      <w:numFmt w:val="decimal"/>
      <w:lvlText w:val="%1."/>
      <w:lvlJc w:val="left"/>
      <w:pPr>
        <w:ind w:left="450" w:hanging="450"/>
      </w:pPr>
      <w:rPr>
        <w:rFonts w:cs="Times New Roman" w:hint="default"/>
      </w:rPr>
    </w:lvl>
    <w:lvl w:ilvl="1">
      <w:start w:val="5"/>
      <w:numFmt w:val="decimal"/>
      <w:lvlText w:val="%1.%2."/>
      <w:lvlJc w:val="left"/>
      <w:pPr>
        <w:ind w:left="141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210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315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84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489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594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663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7680" w:hanging="2160"/>
      </w:pPr>
      <w:rPr>
        <w:rFonts w:cs="Times New Roman" w:hint="default"/>
      </w:rPr>
    </w:lvl>
  </w:abstractNum>
  <w:num w:numId="1">
    <w:abstractNumId w:val="23"/>
  </w:num>
  <w:num w:numId="2">
    <w:abstractNumId w:val="21"/>
  </w:num>
  <w:num w:numId="3">
    <w:abstractNumId w:val="6"/>
  </w:num>
  <w:num w:numId="4">
    <w:abstractNumId w:val="13"/>
  </w:num>
  <w:num w:numId="5">
    <w:abstractNumId w:val="17"/>
  </w:num>
  <w:num w:numId="6">
    <w:abstractNumId w:val="1"/>
  </w:num>
  <w:num w:numId="7">
    <w:abstractNumId w:val="18"/>
  </w:num>
  <w:num w:numId="8">
    <w:abstractNumId w:val="14"/>
  </w:num>
  <w:num w:numId="9">
    <w:abstractNumId w:val="0"/>
  </w:num>
  <w:num w:numId="10">
    <w:abstractNumId w:val="9"/>
  </w:num>
  <w:num w:numId="11">
    <w:abstractNumId w:val="7"/>
  </w:num>
  <w:num w:numId="12">
    <w:abstractNumId w:val="15"/>
  </w:num>
  <w:num w:numId="13">
    <w:abstractNumId w:val="4"/>
  </w:num>
  <w:num w:numId="14">
    <w:abstractNumId w:val="20"/>
  </w:num>
  <w:num w:numId="15">
    <w:abstractNumId w:val="12"/>
  </w:num>
  <w:num w:numId="16">
    <w:abstractNumId w:val="2"/>
  </w:num>
  <w:num w:numId="17">
    <w:abstractNumId w:val="5"/>
  </w:num>
  <w:num w:numId="18">
    <w:abstractNumId w:val="3"/>
  </w:num>
  <w:num w:numId="19">
    <w:abstractNumId w:val="22"/>
  </w:num>
  <w:num w:numId="20">
    <w:abstractNumId w:val="16"/>
  </w:num>
  <w:num w:numId="21">
    <w:abstractNumId w:val="19"/>
  </w:num>
  <w:num w:numId="22">
    <w:abstractNumId w:val="11"/>
  </w:num>
  <w:num w:numId="23">
    <w:abstractNumId w:val="10"/>
  </w:num>
  <w:num w:numId="24">
    <w:abstractNumId w:val="8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119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B484E"/>
    <w:rsid w:val="000000D8"/>
    <w:rsid w:val="000057E6"/>
    <w:rsid w:val="000130C8"/>
    <w:rsid w:val="00013D18"/>
    <w:rsid w:val="00016A51"/>
    <w:rsid w:val="000201D2"/>
    <w:rsid w:val="0003162C"/>
    <w:rsid w:val="000363BA"/>
    <w:rsid w:val="00041D1E"/>
    <w:rsid w:val="00045ADD"/>
    <w:rsid w:val="000524D9"/>
    <w:rsid w:val="000603FD"/>
    <w:rsid w:val="00060EA7"/>
    <w:rsid w:val="000B1BF3"/>
    <w:rsid w:val="000C2032"/>
    <w:rsid w:val="000D1806"/>
    <w:rsid w:val="000D4D27"/>
    <w:rsid w:val="000D61B1"/>
    <w:rsid w:val="000E1E58"/>
    <w:rsid w:val="000E2A58"/>
    <w:rsid w:val="000E64EA"/>
    <w:rsid w:val="000F3A81"/>
    <w:rsid w:val="000F3DC7"/>
    <w:rsid w:val="000F5167"/>
    <w:rsid w:val="00102B10"/>
    <w:rsid w:val="00103CD7"/>
    <w:rsid w:val="00103FD8"/>
    <w:rsid w:val="0010764C"/>
    <w:rsid w:val="00111C3B"/>
    <w:rsid w:val="00113572"/>
    <w:rsid w:val="0012087B"/>
    <w:rsid w:val="0012513B"/>
    <w:rsid w:val="001328E7"/>
    <w:rsid w:val="00132CFC"/>
    <w:rsid w:val="00137927"/>
    <w:rsid w:val="00142616"/>
    <w:rsid w:val="001453AA"/>
    <w:rsid w:val="00145D85"/>
    <w:rsid w:val="00150772"/>
    <w:rsid w:val="00155AE9"/>
    <w:rsid w:val="001604F3"/>
    <w:rsid w:val="00161314"/>
    <w:rsid w:val="0017213F"/>
    <w:rsid w:val="001804A2"/>
    <w:rsid w:val="00181658"/>
    <w:rsid w:val="00184571"/>
    <w:rsid w:val="00197AD7"/>
    <w:rsid w:val="001A358F"/>
    <w:rsid w:val="001A460A"/>
    <w:rsid w:val="001B3187"/>
    <w:rsid w:val="001C5B25"/>
    <w:rsid w:val="001C6A07"/>
    <w:rsid w:val="001D158A"/>
    <w:rsid w:val="001D76CF"/>
    <w:rsid w:val="001D7F96"/>
    <w:rsid w:val="001E0A12"/>
    <w:rsid w:val="001E7E8A"/>
    <w:rsid w:val="00201938"/>
    <w:rsid w:val="00205AA8"/>
    <w:rsid w:val="00212814"/>
    <w:rsid w:val="002132EE"/>
    <w:rsid w:val="00216FE4"/>
    <w:rsid w:val="002172AF"/>
    <w:rsid w:val="00220580"/>
    <w:rsid w:val="00250F4A"/>
    <w:rsid w:val="002510F0"/>
    <w:rsid w:val="002545B6"/>
    <w:rsid w:val="00254E4A"/>
    <w:rsid w:val="002561D5"/>
    <w:rsid w:val="00260A9C"/>
    <w:rsid w:val="002643D8"/>
    <w:rsid w:val="00265BA2"/>
    <w:rsid w:val="00265F45"/>
    <w:rsid w:val="00273C03"/>
    <w:rsid w:val="002876A3"/>
    <w:rsid w:val="00292121"/>
    <w:rsid w:val="00292AD5"/>
    <w:rsid w:val="00295A6B"/>
    <w:rsid w:val="002A61FD"/>
    <w:rsid w:val="002B0844"/>
    <w:rsid w:val="002B169C"/>
    <w:rsid w:val="002B23ED"/>
    <w:rsid w:val="002B3121"/>
    <w:rsid w:val="002B35CE"/>
    <w:rsid w:val="002B4248"/>
    <w:rsid w:val="002B7854"/>
    <w:rsid w:val="002C39FF"/>
    <w:rsid w:val="002D005A"/>
    <w:rsid w:val="002F4361"/>
    <w:rsid w:val="00304998"/>
    <w:rsid w:val="003049C2"/>
    <w:rsid w:val="003157D7"/>
    <w:rsid w:val="00316A0D"/>
    <w:rsid w:val="00317D01"/>
    <w:rsid w:val="00321963"/>
    <w:rsid w:val="0032198F"/>
    <w:rsid w:val="00324E68"/>
    <w:rsid w:val="00325873"/>
    <w:rsid w:val="0033545B"/>
    <w:rsid w:val="003369CA"/>
    <w:rsid w:val="003422D6"/>
    <w:rsid w:val="00362E01"/>
    <w:rsid w:val="00370539"/>
    <w:rsid w:val="0037057E"/>
    <w:rsid w:val="00374EEF"/>
    <w:rsid w:val="00375F65"/>
    <w:rsid w:val="00376A29"/>
    <w:rsid w:val="00380749"/>
    <w:rsid w:val="003824EC"/>
    <w:rsid w:val="003862DE"/>
    <w:rsid w:val="003A0938"/>
    <w:rsid w:val="003A665F"/>
    <w:rsid w:val="003A6CE2"/>
    <w:rsid w:val="003B027A"/>
    <w:rsid w:val="003B1DC3"/>
    <w:rsid w:val="003C0649"/>
    <w:rsid w:val="003C56A1"/>
    <w:rsid w:val="003D140B"/>
    <w:rsid w:val="003D2599"/>
    <w:rsid w:val="003E75DA"/>
    <w:rsid w:val="003F1225"/>
    <w:rsid w:val="003F3EEC"/>
    <w:rsid w:val="003F5698"/>
    <w:rsid w:val="003F7450"/>
    <w:rsid w:val="00405312"/>
    <w:rsid w:val="004116C1"/>
    <w:rsid w:val="00423998"/>
    <w:rsid w:val="00424D12"/>
    <w:rsid w:val="00436BF2"/>
    <w:rsid w:val="00437F5B"/>
    <w:rsid w:val="00452FA0"/>
    <w:rsid w:val="0045745E"/>
    <w:rsid w:val="00481636"/>
    <w:rsid w:val="00481811"/>
    <w:rsid w:val="00484C8F"/>
    <w:rsid w:val="004A0135"/>
    <w:rsid w:val="004A30C1"/>
    <w:rsid w:val="004B0493"/>
    <w:rsid w:val="004B7589"/>
    <w:rsid w:val="004C26E8"/>
    <w:rsid w:val="004C426B"/>
    <w:rsid w:val="004C65F9"/>
    <w:rsid w:val="004D6FDA"/>
    <w:rsid w:val="004F0DEB"/>
    <w:rsid w:val="004F188C"/>
    <w:rsid w:val="004F23A1"/>
    <w:rsid w:val="004F2FB3"/>
    <w:rsid w:val="00500D50"/>
    <w:rsid w:val="005149A1"/>
    <w:rsid w:val="00516E05"/>
    <w:rsid w:val="00516EA9"/>
    <w:rsid w:val="0052787C"/>
    <w:rsid w:val="00527C5A"/>
    <w:rsid w:val="005364F6"/>
    <w:rsid w:val="00544AD0"/>
    <w:rsid w:val="0055568A"/>
    <w:rsid w:val="00564A2C"/>
    <w:rsid w:val="00565C02"/>
    <w:rsid w:val="00572AF7"/>
    <w:rsid w:val="005744F2"/>
    <w:rsid w:val="00574D4B"/>
    <w:rsid w:val="005808CD"/>
    <w:rsid w:val="00586CB9"/>
    <w:rsid w:val="005900E9"/>
    <w:rsid w:val="0059016F"/>
    <w:rsid w:val="00590A62"/>
    <w:rsid w:val="00590FD6"/>
    <w:rsid w:val="005A3506"/>
    <w:rsid w:val="005B4BC5"/>
    <w:rsid w:val="005C6F79"/>
    <w:rsid w:val="005C795E"/>
    <w:rsid w:val="005D1067"/>
    <w:rsid w:val="005D4B8F"/>
    <w:rsid w:val="005E3C54"/>
    <w:rsid w:val="005E6728"/>
    <w:rsid w:val="005F56BA"/>
    <w:rsid w:val="00601F14"/>
    <w:rsid w:val="0060492F"/>
    <w:rsid w:val="006114A4"/>
    <w:rsid w:val="00613535"/>
    <w:rsid w:val="006335E9"/>
    <w:rsid w:val="0064351D"/>
    <w:rsid w:val="00644F7E"/>
    <w:rsid w:val="00650368"/>
    <w:rsid w:val="00651AAB"/>
    <w:rsid w:val="00653E30"/>
    <w:rsid w:val="006612C4"/>
    <w:rsid w:val="00667A17"/>
    <w:rsid w:val="00674763"/>
    <w:rsid w:val="00675AA2"/>
    <w:rsid w:val="00694B04"/>
    <w:rsid w:val="0069735D"/>
    <w:rsid w:val="006A09CF"/>
    <w:rsid w:val="006A40B8"/>
    <w:rsid w:val="006A57F6"/>
    <w:rsid w:val="006A6440"/>
    <w:rsid w:val="006B657C"/>
    <w:rsid w:val="006C1194"/>
    <w:rsid w:val="006C5D43"/>
    <w:rsid w:val="006C6581"/>
    <w:rsid w:val="006C7163"/>
    <w:rsid w:val="006D16E4"/>
    <w:rsid w:val="006D3F6F"/>
    <w:rsid w:val="006D7FD9"/>
    <w:rsid w:val="006E0196"/>
    <w:rsid w:val="006E3389"/>
    <w:rsid w:val="006E5174"/>
    <w:rsid w:val="006F5C6F"/>
    <w:rsid w:val="007208E1"/>
    <w:rsid w:val="00724166"/>
    <w:rsid w:val="00746B5F"/>
    <w:rsid w:val="007527E7"/>
    <w:rsid w:val="00760225"/>
    <w:rsid w:val="00760721"/>
    <w:rsid w:val="00764692"/>
    <w:rsid w:val="007704C2"/>
    <w:rsid w:val="00772511"/>
    <w:rsid w:val="00773A22"/>
    <w:rsid w:val="00777495"/>
    <w:rsid w:val="00780E35"/>
    <w:rsid w:val="00780F24"/>
    <w:rsid w:val="00792548"/>
    <w:rsid w:val="00794590"/>
    <w:rsid w:val="007A11AE"/>
    <w:rsid w:val="007A12A3"/>
    <w:rsid w:val="007B484E"/>
    <w:rsid w:val="007C3255"/>
    <w:rsid w:val="007E2EA6"/>
    <w:rsid w:val="007E41D4"/>
    <w:rsid w:val="007E7B34"/>
    <w:rsid w:val="007F586C"/>
    <w:rsid w:val="007F5D78"/>
    <w:rsid w:val="00816405"/>
    <w:rsid w:val="0084064E"/>
    <w:rsid w:val="00841AEE"/>
    <w:rsid w:val="0086060C"/>
    <w:rsid w:val="0086384D"/>
    <w:rsid w:val="008738ED"/>
    <w:rsid w:val="0087674C"/>
    <w:rsid w:val="00895480"/>
    <w:rsid w:val="00896BA8"/>
    <w:rsid w:val="00897858"/>
    <w:rsid w:val="008A33BB"/>
    <w:rsid w:val="008B2914"/>
    <w:rsid w:val="008B44B9"/>
    <w:rsid w:val="008D54BC"/>
    <w:rsid w:val="008D7110"/>
    <w:rsid w:val="008F0CD1"/>
    <w:rsid w:val="008F28E1"/>
    <w:rsid w:val="008F70F3"/>
    <w:rsid w:val="009002DA"/>
    <w:rsid w:val="00900B1D"/>
    <w:rsid w:val="00900F7F"/>
    <w:rsid w:val="00901B52"/>
    <w:rsid w:val="00905F0E"/>
    <w:rsid w:val="009066E7"/>
    <w:rsid w:val="0091039D"/>
    <w:rsid w:val="00912B6A"/>
    <w:rsid w:val="00912CD7"/>
    <w:rsid w:val="00914C9D"/>
    <w:rsid w:val="00924C57"/>
    <w:rsid w:val="0092650E"/>
    <w:rsid w:val="009426C2"/>
    <w:rsid w:val="009446CC"/>
    <w:rsid w:val="009447BA"/>
    <w:rsid w:val="00945947"/>
    <w:rsid w:val="0094736D"/>
    <w:rsid w:val="00956EC8"/>
    <w:rsid w:val="009631EE"/>
    <w:rsid w:val="0096320B"/>
    <w:rsid w:val="00963C95"/>
    <w:rsid w:val="00963F39"/>
    <w:rsid w:val="00966885"/>
    <w:rsid w:val="00975BA6"/>
    <w:rsid w:val="0098170C"/>
    <w:rsid w:val="0098269C"/>
    <w:rsid w:val="00987DE6"/>
    <w:rsid w:val="0099765D"/>
    <w:rsid w:val="009A39FD"/>
    <w:rsid w:val="009A3B85"/>
    <w:rsid w:val="009A51B5"/>
    <w:rsid w:val="009B2732"/>
    <w:rsid w:val="009B3423"/>
    <w:rsid w:val="009B585C"/>
    <w:rsid w:val="009D775B"/>
    <w:rsid w:val="009E00C8"/>
    <w:rsid w:val="009F4672"/>
    <w:rsid w:val="00A013AB"/>
    <w:rsid w:val="00A03ED9"/>
    <w:rsid w:val="00A14F18"/>
    <w:rsid w:val="00A20E3D"/>
    <w:rsid w:val="00A358F3"/>
    <w:rsid w:val="00A62BE0"/>
    <w:rsid w:val="00A74694"/>
    <w:rsid w:val="00A7739E"/>
    <w:rsid w:val="00A817F6"/>
    <w:rsid w:val="00A8469A"/>
    <w:rsid w:val="00A933CA"/>
    <w:rsid w:val="00A9503B"/>
    <w:rsid w:val="00A97ADC"/>
    <w:rsid w:val="00AA3471"/>
    <w:rsid w:val="00AA5EE3"/>
    <w:rsid w:val="00AB0D07"/>
    <w:rsid w:val="00AB0F5A"/>
    <w:rsid w:val="00AB16DC"/>
    <w:rsid w:val="00AB6104"/>
    <w:rsid w:val="00AD0901"/>
    <w:rsid w:val="00AE2CA1"/>
    <w:rsid w:val="00AE718D"/>
    <w:rsid w:val="00AF0C48"/>
    <w:rsid w:val="00AF298D"/>
    <w:rsid w:val="00B04BA7"/>
    <w:rsid w:val="00B0618B"/>
    <w:rsid w:val="00B12509"/>
    <w:rsid w:val="00B20EE9"/>
    <w:rsid w:val="00B21764"/>
    <w:rsid w:val="00B222EB"/>
    <w:rsid w:val="00B2441F"/>
    <w:rsid w:val="00B247A0"/>
    <w:rsid w:val="00B24EAD"/>
    <w:rsid w:val="00B35042"/>
    <w:rsid w:val="00B40A50"/>
    <w:rsid w:val="00B40EB2"/>
    <w:rsid w:val="00B42106"/>
    <w:rsid w:val="00B5145D"/>
    <w:rsid w:val="00B52CB1"/>
    <w:rsid w:val="00B54792"/>
    <w:rsid w:val="00B547DB"/>
    <w:rsid w:val="00B54F5F"/>
    <w:rsid w:val="00B64BE2"/>
    <w:rsid w:val="00B85526"/>
    <w:rsid w:val="00B93ECA"/>
    <w:rsid w:val="00B940F6"/>
    <w:rsid w:val="00B96252"/>
    <w:rsid w:val="00BA3A39"/>
    <w:rsid w:val="00BB02FD"/>
    <w:rsid w:val="00BB2E38"/>
    <w:rsid w:val="00BB418C"/>
    <w:rsid w:val="00BC5904"/>
    <w:rsid w:val="00BC77CC"/>
    <w:rsid w:val="00BD454E"/>
    <w:rsid w:val="00BD7DE6"/>
    <w:rsid w:val="00BE1CF8"/>
    <w:rsid w:val="00BE5C81"/>
    <w:rsid w:val="00BF52DE"/>
    <w:rsid w:val="00BF5AB0"/>
    <w:rsid w:val="00BF758F"/>
    <w:rsid w:val="00BF7BE4"/>
    <w:rsid w:val="00C00422"/>
    <w:rsid w:val="00C07711"/>
    <w:rsid w:val="00C1681C"/>
    <w:rsid w:val="00C2426B"/>
    <w:rsid w:val="00C24E06"/>
    <w:rsid w:val="00C32479"/>
    <w:rsid w:val="00C34010"/>
    <w:rsid w:val="00C5230A"/>
    <w:rsid w:val="00C76ADE"/>
    <w:rsid w:val="00C84F56"/>
    <w:rsid w:val="00C91377"/>
    <w:rsid w:val="00C93873"/>
    <w:rsid w:val="00CA68C1"/>
    <w:rsid w:val="00CB080C"/>
    <w:rsid w:val="00CB1726"/>
    <w:rsid w:val="00CB3F78"/>
    <w:rsid w:val="00CC5A45"/>
    <w:rsid w:val="00CE0274"/>
    <w:rsid w:val="00CE0847"/>
    <w:rsid w:val="00CE6995"/>
    <w:rsid w:val="00CE7C36"/>
    <w:rsid w:val="00CF2159"/>
    <w:rsid w:val="00CF25BA"/>
    <w:rsid w:val="00CF3448"/>
    <w:rsid w:val="00CF5C1F"/>
    <w:rsid w:val="00CF75DD"/>
    <w:rsid w:val="00D00C33"/>
    <w:rsid w:val="00D0310F"/>
    <w:rsid w:val="00D07F96"/>
    <w:rsid w:val="00D1106D"/>
    <w:rsid w:val="00D2239A"/>
    <w:rsid w:val="00D2594E"/>
    <w:rsid w:val="00D327FA"/>
    <w:rsid w:val="00D33D5C"/>
    <w:rsid w:val="00D552A6"/>
    <w:rsid w:val="00D94580"/>
    <w:rsid w:val="00D9543C"/>
    <w:rsid w:val="00DA2CDA"/>
    <w:rsid w:val="00DA76B2"/>
    <w:rsid w:val="00DB039B"/>
    <w:rsid w:val="00DB33A6"/>
    <w:rsid w:val="00DC3965"/>
    <w:rsid w:val="00DD22D3"/>
    <w:rsid w:val="00DE7E34"/>
    <w:rsid w:val="00DF1D55"/>
    <w:rsid w:val="00DF6D3B"/>
    <w:rsid w:val="00E0660C"/>
    <w:rsid w:val="00E071A4"/>
    <w:rsid w:val="00E14113"/>
    <w:rsid w:val="00E1448C"/>
    <w:rsid w:val="00E15548"/>
    <w:rsid w:val="00E2093B"/>
    <w:rsid w:val="00E31430"/>
    <w:rsid w:val="00E32676"/>
    <w:rsid w:val="00E335AA"/>
    <w:rsid w:val="00E365C3"/>
    <w:rsid w:val="00E4051C"/>
    <w:rsid w:val="00E4553B"/>
    <w:rsid w:val="00E46806"/>
    <w:rsid w:val="00E74F80"/>
    <w:rsid w:val="00E846A5"/>
    <w:rsid w:val="00E84B3E"/>
    <w:rsid w:val="00E93085"/>
    <w:rsid w:val="00E93DAD"/>
    <w:rsid w:val="00EA23E4"/>
    <w:rsid w:val="00EB4C1D"/>
    <w:rsid w:val="00EB6FE1"/>
    <w:rsid w:val="00EC44DF"/>
    <w:rsid w:val="00EC77D6"/>
    <w:rsid w:val="00ED1C88"/>
    <w:rsid w:val="00ED3A60"/>
    <w:rsid w:val="00EE02F5"/>
    <w:rsid w:val="00EF1E46"/>
    <w:rsid w:val="00EF6E25"/>
    <w:rsid w:val="00EF6E8A"/>
    <w:rsid w:val="00F05EEB"/>
    <w:rsid w:val="00F11A2E"/>
    <w:rsid w:val="00F13F7A"/>
    <w:rsid w:val="00F209B0"/>
    <w:rsid w:val="00F22ADA"/>
    <w:rsid w:val="00F25090"/>
    <w:rsid w:val="00F32430"/>
    <w:rsid w:val="00F34A41"/>
    <w:rsid w:val="00F35008"/>
    <w:rsid w:val="00F36893"/>
    <w:rsid w:val="00F450D9"/>
    <w:rsid w:val="00F575B3"/>
    <w:rsid w:val="00F618E1"/>
    <w:rsid w:val="00F62E3E"/>
    <w:rsid w:val="00F75DCB"/>
    <w:rsid w:val="00F77FFA"/>
    <w:rsid w:val="00F80F14"/>
    <w:rsid w:val="00F818BD"/>
    <w:rsid w:val="00F82C6B"/>
    <w:rsid w:val="00F83C90"/>
    <w:rsid w:val="00F91822"/>
    <w:rsid w:val="00F930F0"/>
    <w:rsid w:val="00FA1905"/>
    <w:rsid w:val="00FA73CA"/>
    <w:rsid w:val="00FB0D2B"/>
    <w:rsid w:val="00FB505D"/>
    <w:rsid w:val="00FD3083"/>
    <w:rsid w:val="00FD36EC"/>
    <w:rsid w:val="00FD3FCC"/>
    <w:rsid w:val="00FE22E5"/>
    <w:rsid w:val="00FF558C"/>
    <w:rsid w:val="00FF58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11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539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9"/>
    <w:qFormat/>
    <w:rsid w:val="005E6728"/>
    <w:pPr>
      <w:keepNext/>
      <w:spacing w:before="120" w:after="120" w:line="360" w:lineRule="auto"/>
      <w:jc w:val="center"/>
      <w:outlineLvl w:val="0"/>
    </w:pPr>
    <w:rPr>
      <w:rFonts w:ascii="Times New Roman CYR" w:hAnsi="Times New Roman CYR"/>
      <w:b/>
      <w:sz w:val="32"/>
      <w:szCs w:val="20"/>
      <w:lang w:val="uk-UA"/>
    </w:rPr>
  </w:style>
  <w:style w:type="paragraph" w:styleId="Heading2">
    <w:name w:val="heading 2"/>
    <w:basedOn w:val="Normal"/>
    <w:next w:val="Normal"/>
    <w:link w:val="Heading2Char"/>
    <w:uiPriority w:val="99"/>
    <w:qFormat/>
    <w:rsid w:val="00F32430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E6728"/>
    <w:rPr>
      <w:rFonts w:ascii="Times New Roman CYR" w:hAnsi="Times New Roman CYR" w:cs="Times New Roman"/>
      <w:b/>
      <w:sz w:val="20"/>
      <w:szCs w:val="20"/>
      <w:lang w:val="uk-UA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F32430"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7B484E"/>
    <w:rPr>
      <w:rFonts w:ascii="Times New Roman" w:hAnsi="Times New Roman" w:cs="Times New Roman"/>
      <w:sz w:val="18"/>
      <w:szCs w:val="18"/>
      <w:shd w:val="clear" w:color="auto" w:fill="FFFFFF"/>
    </w:rPr>
  </w:style>
  <w:style w:type="paragraph" w:styleId="BodyText">
    <w:name w:val="Body Text"/>
    <w:basedOn w:val="Normal"/>
    <w:link w:val="BodyTextChar"/>
    <w:uiPriority w:val="99"/>
    <w:rsid w:val="007B484E"/>
    <w:pPr>
      <w:shd w:val="clear" w:color="auto" w:fill="FFFFFF"/>
      <w:spacing w:before="180" w:after="0" w:line="240" w:lineRule="atLeast"/>
      <w:ind w:hanging="560"/>
    </w:pPr>
    <w:rPr>
      <w:rFonts w:ascii="Times New Roman" w:hAnsi="Times New Roman"/>
      <w:sz w:val="18"/>
      <w:szCs w:val="18"/>
    </w:rPr>
  </w:style>
  <w:style w:type="character" w:customStyle="1" w:styleId="BodyTextChar1">
    <w:name w:val="Body Text Char1"/>
    <w:basedOn w:val="DefaultParagraphFont"/>
    <w:link w:val="BodyText"/>
    <w:uiPriority w:val="99"/>
    <w:semiHidden/>
    <w:locked/>
    <w:rPr>
      <w:rFonts w:cs="Times New Roman"/>
    </w:rPr>
  </w:style>
  <w:style w:type="character" w:customStyle="1" w:styleId="a0">
    <w:name w:val="Основной текст Знак"/>
    <w:basedOn w:val="DefaultParagraphFont"/>
    <w:uiPriority w:val="99"/>
    <w:semiHidden/>
    <w:rsid w:val="007B484E"/>
    <w:rPr>
      <w:rFonts w:cs="Times New Roman"/>
    </w:rPr>
  </w:style>
  <w:style w:type="character" w:customStyle="1" w:styleId="a1">
    <w:name w:val="Основной текст + Полужирный"/>
    <w:basedOn w:val="BodyTextChar"/>
    <w:uiPriority w:val="99"/>
    <w:rsid w:val="007B484E"/>
    <w:rPr>
      <w:b/>
      <w:bCs/>
      <w:spacing w:val="0"/>
      <w:sz w:val="19"/>
      <w:szCs w:val="19"/>
    </w:rPr>
  </w:style>
  <w:style w:type="character" w:customStyle="1" w:styleId="8pt">
    <w:name w:val="Основной текст + 8 pt"/>
    <w:basedOn w:val="BodyTextChar"/>
    <w:uiPriority w:val="99"/>
    <w:rsid w:val="007B484E"/>
    <w:rPr>
      <w:spacing w:val="0"/>
      <w:sz w:val="16"/>
      <w:szCs w:val="16"/>
    </w:rPr>
  </w:style>
  <w:style w:type="character" w:customStyle="1" w:styleId="8">
    <w:name w:val="Основной текст + 8"/>
    <w:aliases w:val="5 pt"/>
    <w:basedOn w:val="BodyTextChar"/>
    <w:uiPriority w:val="99"/>
    <w:rsid w:val="007B484E"/>
    <w:rPr>
      <w:spacing w:val="0"/>
      <w:sz w:val="17"/>
      <w:szCs w:val="17"/>
    </w:rPr>
  </w:style>
  <w:style w:type="character" w:customStyle="1" w:styleId="2">
    <w:name w:val="Основной текст (2)_"/>
    <w:basedOn w:val="DefaultParagraphFont"/>
    <w:link w:val="21"/>
    <w:uiPriority w:val="99"/>
    <w:locked/>
    <w:rsid w:val="007B484E"/>
    <w:rPr>
      <w:rFonts w:ascii="Times New Roman" w:hAnsi="Times New Roman" w:cs="Times New Roman"/>
      <w:sz w:val="19"/>
      <w:szCs w:val="19"/>
      <w:shd w:val="clear" w:color="auto" w:fill="FFFFFF"/>
    </w:rPr>
  </w:style>
  <w:style w:type="character" w:customStyle="1" w:styleId="20">
    <w:name w:val="Основной текст (2) + Курсив"/>
    <w:basedOn w:val="2"/>
    <w:uiPriority w:val="99"/>
    <w:rsid w:val="007B484E"/>
    <w:rPr>
      <w:i/>
      <w:iCs/>
    </w:rPr>
  </w:style>
  <w:style w:type="character" w:customStyle="1" w:styleId="22">
    <w:name w:val="Основной текст (2)"/>
    <w:basedOn w:val="2"/>
    <w:uiPriority w:val="99"/>
    <w:rsid w:val="007B484E"/>
    <w:rPr>
      <w:u w:val="single"/>
    </w:rPr>
  </w:style>
  <w:style w:type="paragraph" w:customStyle="1" w:styleId="21">
    <w:name w:val="Основной текст (2)1"/>
    <w:basedOn w:val="Normal"/>
    <w:link w:val="2"/>
    <w:uiPriority w:val="99"/>
    <w:rsid w:val="007B484E"/>
    <w:pPr>
      <w:shd w:val="clear" w:color="auto" w:fill="FFFFFF"/>
      <w:spacing w:after="0" w:line="223" w:lineRule="exact"/>
      <w:ind w:hanging="1140"/>
    </w:pPr>
    <w:rPr>
      <w:rFonts w:ascii="Times New Roman" w:hAnsi="Times New Roman"/>
      <w:sz w:val="19"/>
      <w:szCs w:val="19"/>
    </w:rPr>
  </w:style>
  <w:style w:type="character" w:customStyle="1" w:styleId="a2">
    <w:name w:val="Основной текст + Курсив"/>
    <w:basedOn w:val="BodyTextChar"/>
    <w:uiPriority w:val="99"/>
    <w:rsid w:val="007B484E"/>
    <w:rPr>
      <w:i/>
      <w:iCs/>
      <w:spacing w:val="0"/>
      <w:sz w:val="19"/>
      <w:szCs w:val="19"/>
    </w:rPr>
  </w:style>
  <w:style w:type="paragraph" w:styleId="ListParagraph">
    <w:name w:val="List Paragraph"/>
    <w:basedOn w:val="Normal"/>
    <w:uiPriority w:val="99"/>
    <w:qFormat/>
    <w:rsid w:val="007B484E"/>
    <w:pPr>
      <w:spacing w:after="0" w:line="240" w:lineRule="auto"/>
      <w:ind w:left="708"/>
    </w:pPr>
    <w:rPr>
      <w:rFonts w:ascii="Arial Unicode MS" w:eastAsia="Arial Unicode MS" w:hAnsi="Arial Unicode MS" w:cs="Arial Unicode MS"/>
      <w:color w:val="000000"/>
      <w:sz w:val="24"/>
      <w:szCs w:val="24"/>
      <w:lang w:val="uk-UA" w:eastAsia="uk-UA"/>
    </w:rPr>
  </w:style>
  <w:style w:type="paragraph" w:styleId="NormalWeb">
    <w:name w:val="Normal (Web)"/>
    <w:basedOn w:val="Normal"/>
    <w:uiPriority w:val="99"/>
    <w:rsid w:val="006D16E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6A64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6A6440"/>
    <w:rPr>
      <w:rFonts w:ascii="Tahoma" w:hAnsi="Tahoma" w:cs="Tahoma"/>
      <w:sz w:val="16"/>
      <w:szCs w:val="16"/>
    </w:rPr>
  </w:style>
  <w:style w:type="paragraph" w:styleId="ListContinue3">
    <w:name w:val="List Continue 3"/>
    <w:basedOn w:val="Normal"/>
    <w:uiPriority w:val="99"/>
    <w:rsid w:val="006A6440"/>
    <w:pPr>
      <w:overflowPunct w:val="0"/>
      <w:autoSpaceDE w:val="0"/>
      <w:autoSpaceDN w:val="0"/>
      <w:adjustRightInd w:val="0"/>
      <w:spacing w:after="120" w:line="240" w:lineRule="auto"/>
      <w:ind w:left="849"/>
    </w:pPr>
    <w:rPr>
      <w:rFonts w:ascii="Times New Roman" w:hAnsi="Times New Roman"/>
      <w:sz w:val="20"/>
      <w:szCs w:val="20"/>
    </w:rPr>
  </w:style>
  <w:style w:type="table" w:styleId="TableGrid">
    <w:name w:val="Table Grid"/>
    <w:basedOn w:val="TableNormal"/>
    <w:uiPriority w:val="99"/>
    <w:rsid w:val="00773A22"/>
    <w:rPr>
      <w:rFonts w:ascii="Times New Roman" w:hAnsi="Times New Roman"/>
      <w:sz w:val="28"/>
      <w:szCs w:val="28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CF5C1F"/>
    <w:pPr>
      <w:tabs>
        <w:tab w:val="center" w:pos="4677"/>
        <w:tab w:val="right" w:pos="9355"/>
      </w:tabs>
      <w:spacing w:after="0" w:line="240" w:lineRule="auto"/>
    </w:pPr>
    <w:rPr>
      <w:rFonts w:ascii="Times New Roman" w:hAnsi="Times New Roman"/>
      <w:sz w:val="28"/>
      <w:szCs w:val="2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CF5C1F"/>
    <w:rPr>
      <w:rFonts w:ascii="Times New Roman" w:hAnsi="Times New Roman" w:cs="Times New Roman"/>
      <w:sz w:val="28"/>
      <w:szCs w:val="28"/>
    </w:rPr>
  </w:style>
  <w:style w:type="paragraph" w:styleId="Footer">
    <w:name w:val="footer"/>
    <w:basedOn w:val="Normal"/>
    <w:link w:val="FooterChar"/>
    <w:uiPriority w:val="99"/>
    <w:rsid w:val="008606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86060C"/>
    <w:rPr>
      <w:rFonts w:cs="Times New Roman"/>
    </w:rPr>
  </w:style>
  <w:style w:type="character" w:styleId="Strong">
    <w:name w:val="Strong"/>
    <w:basedOn w:val="DefaultParagraphFont"/>
    <w:uiPriority w:val="99"/>
    <w:qFormat/>
    <w:rsid w:val="00184571"/>
    <w:rPr>
      <w:rFonts w:cs="Times New Roman"/>
      <w:b/>
      <w:bCs/>
    </w:rPr>
  </w:style>
  <w:style w:type="paragraph" w:customStyle="1" w:styleId="a3">
    <w:name w:val="Чертежный"/>
    <w:uiPriority w:val="99"/>
    <w:rsid w:val="005E6728"/>
    <w:pPr>
      <w:jc w:val="both"/>
    </w:pPr>
    <w:rPr>
      <w:rFonts w:ascii="ISOCPEUR" w:hAnsi="ISOCPEUR"/>
      <w:i/>
      <w:sz w:val="28"/>
      <w:szCs w:val="20"/>
      <w:lang w:val="uk-UA"/>
    </w:rPr>
  </w:style>
  <w:style w:type="character" w:customStyle="1" w:styleId="hps">
    <w:name w:val="hps"/>
    <w:basedOn w:val="DefaultParagraphFont"/>
    <w:uiPriority w:val="99"/>
    <w:rsid w:val="00B85526"/>
    <w:rPr>
      <w:rFonts w:cs="Times New Roman"/>
    </w:rPr>
  </w:style>
  <w:style w:type="character" w:customStyle="1" w:styleId="atn">
    <w:name w:val="atn"/>
    <w:basedOn w:val="DefaultParagraphFont"/>
    <w:uiPriority w:val="99"/>
    <w:rsid w:val="00B85526"/>
    <w:rPr>
      <w:rFonts w:cs="Times New Roman"/>
    </w:rPr>
  </w:style>
  <w:style w:type="paragraph" w:styleId="BodyTextIndent">
    <w:name w:val="Body Text Indent"/>
    <w:basedOn w:val="Normal"/>
    <w:link w:val="BodyTextIndentChar"/>
    <w:uiPriority w:val="99"/>
    <w:semiHidden/>
    <w:rsid w:val="00F32430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F32430"/>
    <w:rPr>
      <w:rFonts w:cs="Times New Roman"/>
    </w:rPr>
  </w:style>
  <w:style w:type="paragraph" w:styleId="BodyText3">
    <w:name w:val="Body Text 3"/>
    <w:basedOn w:val="Normal"/>
    <w:link w:val="BodyText3Char"/>
    <w:uiPriority w:val="99"/>
    <w:semiHidden/>
    <w:rsid w:val="00B54F5F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locked/>
    <w:rsid w:val="00B54F5F"/>
    <w:rPr>
      <w:rFonts w:cs="Times New Roman"/>
      <w:sz w:val="16"/>
      <w:szCs w:val="16"/>
    </w:rPr>
  </w:style>
  <w:style w:type="character" w:styleId="Hyperlink">
    <w:name w:val="Hyperlink"/>
    <w:basedOn w:val="DefaultParagraphFont"/>
    <w:uiPriority w:val="99"/>
    <w:rsid w:val="007A12A3"/>
    <w:rPr>
      <w:rFonts w:cs="Times New Roman"/>
      <w:color w:val="000080"/>
      <w:u w:val="single"/>
    </w:rPr>
  </w:style>
  <w:style w:type="character" w:customStyle="1" w:styleId="1">
    <w:name w:val="Заголовок №1_"/>
    <w:basedOn w:val="DefaultParagraphFont"/>
    <w:link w:val="10"/>
    <w:uiPriority w:val="99"/>
    <w:locked/>
    <w:rsid w:val="007A12A3"/>
    <w:rPr>
      <w:rFonts w:ascii="Times New Roman" w:hAnsi="Times New Roman" w:cs="Times New Roman"/>
      <w:sz w:val="18"/>
      <w:szCs w:val="18"/>
      <w:shd w:val="clear" w:color="auto" w:fill="FFFFFF"/>
    </w:rPr>
  </w:style>
  <w:style w:type="character" w:customStyle="1" w:styleId="3">
    <w:name w:val="Основной текст (3)_"/>
    <w:basedOn w:val="DefaultParagraphFont"/>
    <w:link w:val="30"/>
    <w:uiPriority w:val="99"/>
    <w:locked/>
    <w:rsid w:val="007A12A3"/>
    <w:rPr>
      <w:rFonts w:ascii="Times New Roman" w:hAnsi="Times New Roman" w:cs="Times New Roman"/>
      <w:sz w:val="18"/>
      <w:szCs w:val="18"/>
      <w:shd w:val="clear" w:color="auto" w:fill="FFFFFF"/>
    </w:rPr>
  </w:style>
  <w:style w:type="character" w:customStyle="1" w:styleId="23">
    <w:name w:val="Заголовок №2_"/>
    <w:basedOn w:val="DefaultParagraphFont"/>
    <w:link w:val="24"/>
    <w:uiPriority w:val="99"/>
    <w:locked/>
    <w:rsid w:val="007A12A3"/>
    <w:rPr>
      <w:rFonts w:ascii="Times New Roman" w:hAnsi="Times New Roman" w:cs="Times New Roman"/>
      <w:sz w:val="18"/>
      <w:szCs w:val="18"/>
      <w:shd w:val="clear" w:color="auto" w:fill="FFFFFF"/>
    </w:rPr>
  </w:style>
  <w:style w:type="paragraph" w:customStyle="1" w:styleId="10">
    <w:name w:val="Заголовок №1"/>
    <w:basedOn w:val="Normal"/>
    <w:link w:val="1"/>
    <w:uiPriority w:val="99"/>
    <w:rsid w:val="007A12A3"/>
    <w:pPr>
      <w:shd w:val="clear" w:color="auto" w:fill="FFFFFF"/>
      <w:spacing w:after="0" w:line="240" w:lineRule="atLeast"/>
      <w:outlineLvl w:val="0"/>
    </w:pPr>
    <w:rPr>
      <w:rFonts w:ascii="Times New Roman" w:hAnsi="Times New Roman"/>
      <w:sz w:val="18"/>
      <w:szCs w:val="18"/>
    </w:rPr>
  </w:style>
  <w:style w:type="paragraph" w:customStyle="1" w:styleId="30">
    <w:name w:val="Основной текст (3)"/>
    <w:basedOn w:val="Normal"/>
    <w:link w:val="3"/>
    <w:uiPriority w:val="99"/>
    <w:rsid w:val="007A12A3"/>
    <w:pPr>
      <w:shd w:val="clear" w:color="auto" w:fill="FFFFFF"/>
      <w:spacing w:after="0" w:line="205" w:lineRule="exact"/>
    </w:pPr>
    <w:rPr>
      <w:rFonts w:ascii="Times New Roman" w:hAnsi="Times New Roman"/>
      <w:sz w:val="18"/>
      <w:szCs w:val="18"/>
    </w:rPr>
  </w:style>
  <w:style w:type="paragraph" w:customStyle="1" w:styleId="24">
    <w:name w:val="Заголовок №2"/>
    <w:basedOn w:val="Normal"/>
    <w:link w:val="23"/>
    <w:uiPriority w:val="99"/>
    <w:rsid w:val="007A12A3"/>
    <w:pPr>
      <w:shd w:val="clear" w:color="auto" w:fill="FFFFFF"/>
      <w:spacing w:after="0" w:line="205" w:lineRule="exact"/>
      <w:outlineLvl w:val="1"/>
    </w:pPr>
    <w:rPr>
      <w:rFonts w:ascii="Times New Roman" w:hAnsi="Times New Roman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rsid w:val="00D33D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locked/>
    <w:rsid w:val="00D33D5C"/>
    <w:rPr>
      <w:rFonts w:ascii="Courier New" w:hAnsi="Courier New" w:cs="Courier New"/>
      <w:sz w:val="20"/>
      <w:szCs w:val="20"/>
      <w:lang w:eastAsia="ru-RU"/>
    </w:rPr>
  </w:style>
  <w:style w:type="character" w:customStyle="1" w:styleId="apple-converted-space">
    <w:name w:val="apple-converted-space"/>
    <w:basedOn w:val="DefaultParagraphFont"/>
    <w:uiPriority w:val="99"/>
    <w:rsid w:val="00644F7E"/>
    <w:rPr>
      <w:rFonts w:cs="Times New Roman"/>
    </w:rPr>
  </w:style>
  <w:style w:type="paragraph" w:customStyle="1" w:styleId="a">
    <w:name w:val="ТАБЛИЦА"/>
    <w:next w:val="Normal"/>
    <w:autoRedefine/>
    <w:uiPriority w:val="99"/>
    <w:rsid w:val="002643D8"/>
    <w:pPr>
      <w:numPr>
        <w:numId w:val="11"/>
      </w:numPr>
      <w:spacing w:line="360" w:lineRule="auto"/>
    </w:pPr>
    <w:rPr>
      <w:rFonts w:ascii="Times New Roman" w:hAnsi="Times New Roman"/>
      <w:color w:val="000000"/>
      <w:sz w:val="28"/>
      <w:szCs w:val="28"/>
      <w:lang w:val="uk-UA"/>
    </w:rPr>
  </w:style>
  <w:style w:type="character" w:customStyle="1" w:styleId="FontStyle29">
    <w:name w:val="Font Style29"/>
    <w:basedOn w:val="DefaultParagraphFont"/>
    <w:uiPriority w:val="99"/>
    <w:rsid w:val="00362E01"/>
    <w:rPr>
      <w:rFonts w:ascii="Arial" w:hAnsi="Arial" w:cs="Arial"/>
      <w:sz w:val="14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9521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1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1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1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1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1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1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2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52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2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52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521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39</Words>
  <Characters>223</Characters>
  <Application>Microsoft Office Outlook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ПЕРЕЛІК УМОВНИХ ПОЗНАЧЕНЬ, СИМВОЛІВ, ОДИНИЦЬ, СКОРОЧЕНЬ ТА ТЕРМІНІВ</dc:title>
  <dc:subject/>
  <dc:creator>Dashiki</dc:creator>
  <cp:keywords/>
  <dc:description/>
  <cp:lastModifiedBy>Admin</cp:lastModifiedBy>
  <cp:revision>2</cp:revision>
  <cp:lastPrinted>2014-06-03T06:31:00Z</cp:lastPrinted>
  <dcterms:created xsi:type="dcterms:W3CDTF">2015-06-11T16:47:00Z</dcterms:created>
  <dcterms:modified xsi:type="dcterms:W3CDTF">2015-06-11T16:47:00Z</dcterms:modified>
</cp:coreProperties>
</file>